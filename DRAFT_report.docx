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72"/>
      </w:tblGrid>
      <w:tr w:rsidR="00B0688D" w:rsidRPr="00804742" w14:paraId="3E2E598E" w14:textId="77777777" w:rsidTr="00B0688D">
        <w:trPr>
          <w:trHeight w:val="1771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14:paraId="35A96256" w14:textId="00FE5B25" w:rsidR="00B0688D" w:rsidRPr="00804742" w:rsidRDefault="000A1CBD" w:rsidP="007057F4">
            <w:r w:rsidRPr="00804742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600619FE" wp14:editId="0E4AE6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539115</wp:posOffset>
                      </wp:positionV>
                      <wp:extent cx="5379720" cy="2156460"/>
                      <wp:effectExtent l="0" t="0" r="0" b="0"/>
                      <wp:wrapTight wrapText="bothSides">
                        <wp:wrapPolygon edited="0">
                          <wp:start x="229" y="0"/>
                          <wp:lineTo x="229" y="21371"/>
                          <wp:lineTo x="21340" y="21371"/>
                          <wp:lineTo x="21340" y="0"/>
                          <wp:lineTo x="229" y="0"/>
                        </wp:wrapPolygon>
                      </wp:wrapTight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79720" cy="2156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636A52" w14:textId="7080A996" w:rsidR="000A1CBD" w:rsidRPr="00B9264C" w:rsidRDefault="007E102D" w:rsidP="000A1CBD">
                                  <w:pPr>
                                    <w:pStyle w:val="Title"/>
                                    <w:rPr>
                                      <w:sz w:val="72"/>
                                      <w:szCs w:val="72"/>
                                      <w:lang w:bidi="es-ES"/>
                                    </w:rPr>
                                  </w:pPr>
                                  <w:r w:rsidRPr="007E102D">
                                    <w:rPr>
                                      <w:sz w:val="72"/>
                                      <w:szCs w:val="72"/>
                                      <w:lang w:bidi="es-ES"/>
                                    </w:rPr>
                                    <w:t>Deep Learning Recommendation Model</w:t>
                                  </w:r>
                                  <w:r>
                                    <w:rPr>
                                      <w:sz w:val="72"/>
                                      <w:szCs w:val="72"/>
                                      <w:lang w:bidi="es-ES"/>
                                    </w:rPr>
                                    <w:t xml:space="preserve"> - DLRM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0619F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0;margin-top:42.45pt;width:423.6pt;height:169.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" filled="f" stroked="f" strokeweight=".5pt">
                      <v:textbox>
                        <w:txbxContent>
                          <w:p w14:paraId="05636A52" w14:textId="7080A996" w:rsidR="000A1CBD" w:rsidRPr="00B9264C" w:rsidRDefault="007E102D" w:rsidP="000A1CBD">
                            <w:pPr>
                              <w:pStyle w:val="Title"/>
                              <w:rPr>
                                <w:sz w:val="72"/>
                                <w:szCs w:val="72"/>
                                <w:lang w:bidi="es-ES"/>
                              </w:rPr>
                            </w:pPr>
                            <w:r w:rsidRPr="007E102D">
                              <w:rPr>
                                <w:sz w:val="72"/>
                                <w:szCs w:val="72"/>
                                <w:lang w:bidi="es-ES"/>
                              </w:rPr>
                              <w:t>Deep Learning Recommendation Model</w:t>
                            </w:r>
                            <w:r>
                              <w:rPr>
                                <w:sz w:val="72"/>
                                <w:szCs w:val="72"/>
                                <w:lang w:bidi="es-ES"/>
                              </w:rPr>
                              <w:t xml:space="preserve"> - DLRM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page" w:tblpX="954" w:tblpY="289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72"/>
      </w:tblGrid>
      <w:tr w:rsidR="00E1560F" w:rsidRPr="00804742" w14:paraId="774013C0" w14:textId="77777777" w:rsidTr="00B0688D">
        <w:trPr>
          <w:trHeight w:val="2043"/>
        </w:trPr>
        <w:tc>
          <w:tcPr>
            <w:tcW w:w="4572" w:type="dxa"/>
          </w:tcPr>
          <w:p w14:paraId="132E6E09" w14:textId="0DC61847" w:rsidR="00B0688D" w:rsidRPr="00804742" w:rsidRDefault="00B0688D" w:rsidP="007057F4"/>
        </w:tc>
      </w:tr>
    </w:tbl>
    <w:p w14:paraId="7042ADB3" w14:textId="039E265A" w:rsidR="008A3C95" w:rsidRPr="00804742" w:rsidRDefault="007E102D" w:rsidP="007057F4">
      <w:r w:rsidRPr="00804742">
        <w:rPr>
          <w:noProof/>
        </w:rPr>
        <w:drawing>
          <wp:anchor distT="0" distB="0" distL="114300" distR="114300" simplePos="0" relativeHeight="251665408" behindDoc="1" locked="0" layoutInCell="1" allowOverlap="1" wp14:anchorId="24171A59" wp14:editId="2BBC9FBC">
            <wp:simplePos x="0" y="0"/>
            <wp:positionH relativeFrom="column">
              <wp:posOffset>1633278</wp:posOffset>
            </wp:positionH>
            <wp:positionV relativeFrom="paragraph">
              <wp:posOffset>93460</wp:posOffset>
            </wp:positionV>
            <wp:extent cx="1948407" cy="990600"/>
            <wp:effectExtent l="0" t="0" r="0" b="0"/>
            <wp:wrapTight wrapText="bothSides">
              <wp:wrapPolygon edited="0">
                <wp:start x="0" y="0"/>
                <wp:lineTo x="0" y="21185"/>
                <wp:lineTo x="21332" y="21185"/>
                <wp:lineTo x="21332" y="0"/>
                <wp:lineTo x="0" y="0"/>
              </wp:wrapPolygon>
            </wp:wrapTight>
            <wp:docPr id="3838356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07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XSpec="center" w:tblpY="13051"/>
        <w:tblW w:w="103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92"/>
        <w:gridCol w:w="3558"/>
      </w:tblGrid>
      <w:tr w:rsidR="000A1CBD" w:rsidRPr="00804742" w14:paraId="2AF9A828" w14:textId="77777777" w:rsidTr="000A1CBD">
        <w:trPr>
          <w:trHeight w:val="1080"/>
        </w:trPr>
        <w:tc>
          <w:tcPr>
            <w:tcW w:w="6792" w:type="dxa"/>
            <w:vAlign w:val="center"/>
          </w:tcPr>
          <w:p w14:paraId="490E9D18" w14:textId="4173BE0E" w:rsidR="0051019E" w:rsidRPr="00804742" w:rsidRDefault="0051019E" w:rsidP="0051019E"/>
        </w:tc>
        <w:tc>
          <w:tcPr>
            <w:tcW w:w="3558" w:type="dxa"/>
            <w:vAlign w:val="center"/>
          </w:tcPr>
          <w:p w14:paraId="50AD7F4E" w14:textId="1AF23ADC" w:rsidR="0051019E" w:rsidRPr="00804742" w:rsidRDefault="0051019E" w:rsidP="0051019E">
            <w:pPr>
              <w:jc w:val="right"/>
            </w:pPr>
          </w:p>
        </w:tc>
      </w:tr>
    </w:tbl>
    <w:p w14:paraId="46B4D1AF" w14:textId="00233A8E" w:rsidR="008A3C95" w:rsidRPr="00804742" w:rsidRDefault="00FF620A" w:rsidP="007057F4">
      <w:r w:rsidRPr="00804742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682F129" wp14:editId="7EDA0A77">
                <wp:simplePos x="0" y="0"/>
                <wp:positionH relativeFrom="margin">
                  <wp:align>left</wp:align>
                </wp:positionH>
                <wp:positionV relativeFrom="paragraph">
                  <wp:posOffset>6002020</wp:posOffset>
                </wp:positionV>
                <wp:extent cx="4610100" cy="2008505"/>
                <wp:effectExtent l="0" t="0" r="0" b="0"/>
                <wp:wrapTight wrapText="bothSides">
                  <wp:wrapPolygon edited="0">
                    <wp:start x="268" y="0"/>
                    <wp:lineTo x="268" y="21306"/>
                    <wp:lineTo x="21332" y="21306"/>
                    <wp:lineTo x="21332" y="0"/>
                    <wp:lineTo x="268" y="0"/>
                  </wp:wrapPolygon>
                </wp:wrapTight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2008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AA5CF" w14:textId="09E4DF14" w:rsidR="007E102D" w:rsidRDefault="000A1CBD" w:rsidP="007E102D">
                            <w:pPr>
                              <w:rPr>
                                <w:sz w:val="36"/>
                                <w:szCs w:val="36"/>
                                <w:lang w:val="es-ES" w:bidi="es-ES"/>
                              </w:rPr>
                            </w:pPr>
                            <w:r w:rsidRPr="00343072">
                              <w:rPr>
                                <w:sz w:val="36"/>
                                <w:szCs w:val="36"/>
                                <w:lang w:val="es-ES" w:bidi="es-ES"/>
                              </w:rPr>
                              <w:t>Saioa Prieto Portugal</w:t>
                            </w:r>
                            <w:r w:rsidR="007E102D">
                              <w:rPr>
                                <w:sz w:val="36"/>
                                <w:szCs w:val="36"/>
                                <w:lang w:val="es-ES" w:bidi="es-ES"/>
                              </w:rPr>
                              <w:t>, 633301</w:t>
                            </w:r>
                          </w:p>
                          <w:p w14:paraId="4D6C757D" w14:textId="0785989E" w:rsidR="007E102D" w:rsidRDefault="007E102D" w:rsidP="007E102D">
                            <w:pPr>
                              <w:rPr>
                                <w:sz w:val="36"/>
                                <w:szCs w:val="36"/>
                                <w:lang w:val="es-ES" w:bidi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 w:bidi="es-ES"/>
                              </w:rPr>
                              <w:t xml:space="preserve">Alexander Pérez </w:t>
                            </w:r>
                            <w:r>
                              <w:rPr>
                                <w:sz w:val="36"/>
                                <w:szCs w:val="36"/>
                                <w:lang w:val="es-ES" w:bidi="es-ES"/>
                              </w:rPr>
                              <w:t>Bunea, 636393</w:t>
                            </w:r>
                          </w:p>
                          <w:p w14:paraId="2A9DFB5B" w14:textId="4A38369E" w:rsidR="000A1CBD" w:rsidRPr="00697258" w:rsidRDefault="007E102D" w:rsidP="007E102D">
                            <w:pPr>
                              <w:rPr>
                                <w:sz w:val="36"/>
                                <w:szCs w:val="36"/>
                                <w:lang w:bidi="es-ES"/>
                              </w:rPr>
                            </w:pPr>
                            <w:r w:rsidRPr="00697258">
                              <w:rPr>
                                <w:sz w:val="36"/>
                                <w:szCs w:val="36"/>
                                <w:lang w:bidi="es-ES"/>
                              </w:rPr>
                              <w:t>Fabio Misino, 512377</w:t>
                            </w:r>
                          </w:p>
                          <w:p w14:paraId="4E0103B6" w14:textId="534F8BB3" w:rsidR="007E102D" w:rsidRPr="007E102D" w:rsidRDefault="007E102D" w:rsidP="007E102D">
                            <w:pPr>
                              <w:rPr>
                                <w:sz w:val="24"/>
                                <w:szCs w:val="20"/>
                                <w:lang w:bidi="es-ES"/>
                              </w:rPr>
                            </w:pPr>
                            <w:r w:rsidRPr="007E102D">
                              <w:rPr>
                                <w:szCs w:val="28"/>
                                <w:lang w:bidi="es-ES"/>
                              </w:rPr>
                              <w:t xml:space="preserve">Proyect for </w:t>
                            </w:r>
                            <w:r w:rsidRPr="007E102D">
                              <w:rPr>
                                <w:i/>
                                <w:iCs/>
                                <w:szCs w:val="28"/>
                                <w:lang w:bidi="es-ES"/>
                              </w:rPr>
                              <w:t>SISTEMI INTELLIGENTI PER INTERNET</w:t>
                            </w:r>
                            <w:r w:rsidRPr="007E102D">
                              <w:rPr>
                                <w:szCs w:val="28"/>
                                <w:lang w:bidi="es-ES"/>
                              </w:rPr>
                              <w:t xml:space="preserve"> and </w:t>
                            </w:r>
                            <w:r w:rsidRPr="007E102D">
                              <w:rPr>
                                <w:i/>
                                <w:iCs/>
                                <w:szCs w:val="28"/>
                                <w:lang w:bidi="es-ES"/>
                              </w:rPr>
                              <w:t>DEEP LEARNING</w:t>
                            </w:r>
                          </w:p>
                          <w:p w14:paraId="09C097F8" w14:textId="09BCCD86" w:rsidR="000A1CBD" w:rsidRPr="007E102D" w:rsidRDefault="00FF620A" w:rsidP="000A1CB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E102D">
                              <w:rPr>
                                <w:sz w:val="32"/>
                                <w:szCs w:val="32"/>
                              </w:rPr>
                              <w:t>Link to GitHub repository:</w:t>
                            </w:r>
                            <w:r w:rsidR="00ED3651" w:rsidRPr="007E102D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hyperlink r:id="rId9" w:history="1">
                              <w:r w:rsidR="00B9264C" w:rsidRPr="007E102D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CODE</w:t>
                              </w:r>
                            </w:hyperlink>
                          </w:p>
                          <w:p w14:paraId="44EE953E" w14:textId="77777777" w:rsidR="00FF620A" w:rsidRPr="00804742" w:rsidRDefault="00FF620A" w:rsidP="000A1CBD"/>
                          <w:p w14:paraId="3C92CAA1" w14:textId="77777777" w:rsidR="000A1CBD" w:rsidRPr="00804742" w:rsidRDefault="000A1CBD" w:rsidP="000A1C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2F129" id="Cuadro de texto 13" o:spid="_x0000_s1027" type="#_x0000_t202" style="position:absolute;margin-left:0;margin-top:472.6pt;width:363pt;height:158.1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" filled="f" stroked="f" strokeweight=".5pt">
                <v:textbox>
                  <w:txbxContent>
                    <w:p w14:paraId="5BFAA5CF" w14:textId="09E4DF14" w:rsidR="007E102D" w:rsidRDefault="000A1CBD" w:rsidP="007E102D">
                      <w:pPr>
                        <w:rPr>
                          <w:sz w:val="36"/>
                          <w:szCs w:val="36"/>
                          <w:lang w:val="es-ES" w:bidi="es-ES"/>
                        </w:rPr>
                      </w:pPr>
                      <w:r w:rsidRPr="00343072">
                        <w:rPr>
                          <w:sz w:val="36"/>
                          <w:szCs w:val="36"/>
                          <w:lang w:val="es-ES" w:bidi="es-ES"/>
                        </w:rPr>
                        <w:t>Saioa Prieto Portugal</w:t>
                      </w:r>
                      <w:r w:rsidR="007E102D">
                        <w:rPr>
                          <w:sz w:val="36"/>
                          <w:szCs w:val="36"/>
                          <w:lang w:val="es-ES" w:bidi="es-ES"/>
                        </w:rPr>
                        <w:t>, 633301</w:t>
                      </w:r>
                    </w:p>
                    <w:p w14:paraId="4D6C757D" w14:textId="0785989E" w:rsidR="007E102D" w:rsidRDefault="007E102D" w:rsidP="007E102D">
                      <w:pPr>
                        <w:rPr>
                          <w:sz w:val="36"/>
                          <w:szCs w:val="36"/>
                          <w:lang w:val="es-ES" w:bidi="es-ES"/>
                        </w:rPr>
                      </w:pPr>
                      <w:r>
                        <w:rPr>
                          <w:sz w:val="36"/>
                          <w:szCs w:val="36"/>
                          <w:lang w:val="es-ES" w:bidi="es-ES"/>
                        </w:rPr>
                        <w:t xml:space="preserve">Alexander Pérez </w:t>
                      </w:r>
                      <w:r>
                        <w:rPr>
                          <w:sz w:val="36"/>
                          <w:szCs w:val="36"/>
                          <w:lang w:val="es-ES" w:bidi="es-ES"/>
                        </w:rPr>
                        <w:t>Bunea, 636393</w:t>
                      </w:r>
                    </w:p>
                    <w:p w14:paraId="2A9DFB5B" w14:textId="4A38369E" w:rsidR="000A1CBD" w:rsidRPr="00697258" w:rsidRDefault="007E102D" w:rsidP="007E102D">
                      <w:pPr>
                        <w:rPr>
                          <w:sz w:val="36"/>
                          <w:szCs w:val="36"/>
                          <w:lang w:bidi="es-ES"/>
                        </w:rPr>
                      </w:pPr>
                      <w:r w:rsidRPr="00697258">
                        <w:rPr>
                          <w:sz w:val="36"/>
                          <w:szCs w:val="36"/>
                          <w:lang w:bidi="es-ES"/>
                        </w:rPr>
                        <w:t>Fabio Misino, 512377</w:t>
                      </w:r>
                    </w:p>
                    <w:p w14:paraId="4E0103B6" w14:textId="534F8BB3" w:rsidR="007E102D" w:rsidRPr="007E102D" w:rsidRDefault="007E102D" w:rsidP="007E102D">
                      <w:pPr>
                        <w:rPr>
                          <w:sz w:val="24"/>
                          <w:szCs w:val="20"/>
                          <w:lang w:bidi="es-ES"/>
                        </w:rPr>
                      </w:pPr>
                      <w:r w:rsidRPr="007E102D">
                        <w:rPr>
                          <w:szCs w:val="28"/>
                          <w:lang w:bidi="es-ES"/>
                        </w:rPr>
                        <w:t xml:space="preserve">Proyect for </w:t>
                      </w:r>
                      <w:r w:rsidRPr="007E102D">
                        <w:rPr>
                          <w:i/>
                          <w:iCs/>
                          <w:szCs w:val="28"/>
                          <w:lang w:bidi="es-ES"/>
                        </w:rPr>
                        <w:t>SISTEMI INTELLIGENTI PER INTERNET</w:t>
                      </w:r>
                      <w:r w:rsidRPr="007E102D">
                        <w:rPr>
                          <w:szCs w:val="28"/>
                          <w:lang w:bidi="es-ES"/>
                        </w:rPr>
                        <w:t xml:space="preserve"> and </w:t>
                      </w:r>
                      <w:r w:rsidRPr="007E102D">
                        <w:rPr>
                          <w:i/>
                          <w:iCs/>
                          <w:szCs w:val="28"/>
                          <w:lang w:bidi="es-ES"/>
                        </w:rPr>
                        <w:t>DEEP LEARNING</w:t>
                      </w:r>
                    </w:p>
                    <w:p w14:paraId="09C097F8" w14:textId="09BCCD86" w:rsidR="000A1CBD" w:rsidRPr="007E102D" w:rsidRDefault="00FF620A" w:rsidP="000A1CBD">
                      <w:pPr>
                        <w:rPr>
                          <w:sz w:val="32"/>
                          <w:szCs w:val="32"/>
                        </w:rPr>
                      </w:pPr>
                      <w:r w:rsidRPr="007E102D">
                        <w:rPr>
                          <w:sz w:val="32"/>
                          <w:szCs w:val="32"/>
                        </w:rPr>
                        <w:t>Link to GitHub repository:</w:t>
                      </w:r>
                      <w:r w:rsidR="00ED3651" w:rsidRPr="007E102D">
                        <w:rPr>
                          <w:sz w:val="32"/>
                          <w:szCs w:val="32"/>
                        </w:rPr>
                        <w:t xml:space="preserve"> </w:t>
                      </w:r>
                      <w:hyperlink r:id="rId10" w:history="1">
                        <w:r w:rsidR="00B9264C" w:rsidRPr="007E102D">
                          <w:rPr>
                            <w:rStyle w:val="Hyperlink"/>
                            <w:sz w:val="32"/>
                            <w:szCs w:val="32"/>
                          </w:rPr>
                          <w:t>CODE</w:t>
                        </w:r>
                      </w:hyperlink>
                    </w:p>
                    <w:p w14:paraId="44EE953E" w14:textId="77777777" w:rsidR="00FF620A" w:rsidRPr="00804742" w:rsidRDefault="00FF620A" w:rsidP="000A1CBD"/>
                    <w:p w14:paraId="3C92CAA1" w14:textId="77777777" w:rsidR="000A1CBD" w:rsidRPr="00804742" w:rsidRDefault="000A1CBD" w:rsidP="000A1CBD"/>
                  </w:txbxContent>
                </v:textbox>
                <w10:wrap type="tight" anchorx="margin"/>
              </v:shape>
            </w:pict>
          </mc:Fallback>
        </mc:AlternateContent>
      </w:r>
      <w:r w:rsidR="000A1CBD" w:rsidRPr="00804742">
        <w:rPr>
          <w:noProof/>
          <w:lang w:bidi="es-ES"/>
        </w:rPr>
        <w:drawing>
          <wp:anchor distT="0" distB="0" distL="114300" distR="114300" simplePos="0" relativeHeight="251661312" behindDoc="1" locked="0" layoutInCell="1" allowOverlap="1" wp14:anchorId="7DB6ACFC" wp14:editId="71B44FFB">
            <wp:simplePos x="0" y="0"/>
            <wp:positionH relativeFrom="column">
              <wp:posOffset>3338195</wp:posOffset>
            </wp:positionH>
            <wp:positionV relativeFrom="paragraph">
              <wp:posOffset>1719580</wp:posOffset>
            </wp:positionV>
            <wp:extent cx="2274015" cy="3122528"/>
            <wp:effectExtent l="0" t="0" r="0" b="1905"/>
            <wp:wrapNone/>
            <wp:docPr id="2" name="Gráfico 2" descr="rectángulo transparente de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015" cy="3122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BD" w:rsidRPr="00804742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698E2ABC" wp14:editId="3006DDBB">
            <wp:simplePos x="0" y="0"/>
            <wp:positionH relativeFrom="column">
              <wp:posOffset>-680085</wp:posOffset>
            </wp:positionH>
            <wp:positionV relativeFrom="paragraph">
              <wp:posOffset>2153285</wp:posOffset>
            </wp:positionV>
            <wp:extent cx="5859887" cy="2490114"/>
            <wp:effectExtent l="0" t="0" r="7620" b="5715"/>
            <wp:wrapNone/>
            <wp:docPr id="1" name="Gráfico 1" descr="rectángulo de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887" cy="2490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BD" w:rsidRPr="00804742">
        <w:rPr>
          <w:noProof/>
          <w:lang w:bidi="es-ES"/>
        </w:rPr>
        <w:drawing>
          <wp:anchor distT="0" distB="0" distL="114300" distR="114300" simplePos="0" relativeHeight="251662336" behindDoc="1" locked="0" layoutInCell="1" allowOverlap="1" wp14:anchorId="52A5D9AD" wp14:editId="76B1B758">
            <wp:simplePos x="0" y="0"/>
            <wp:positionH relativeFrom="margin">
              <wp:align>right</wp:align>
            </wp:positionH>
            <wp:positionV relativeFrom="paragraph">
              <wp:posOffset>2009775</wp:posOffset>
            </wp:positionV>
            <wp:extent cx="2330450" cy="3310890"/>
            <wp:effectExtent l="0" t="0" r="0" b="3810"/>
            <wp:wrapNone/>
            <wp:docPr id="4" name="Gráfico 4" descr="rectángulo transparente de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C95" w:rsidRPr="00804742">
        <w:rPr>
          <w:lang w:bidi="es-ES"/>
        </w:rPr>
        <w:br w:type="page"/>
      </w:r>
    </w:p>
    <w:sdt>
      <w:sdtPr>
        <w:rPr>
          <w:rFonts w:asciiTheme="minorHAnsi" w:eastAsiaTheme="minorEastAsia" w:hAnsiTheme="minorHAnsi" w:cstheme="minorBidi"/>
          <w:bCs w:val="0"/>
          <w:caps w:val="0"/>
          <w:sz w:val="28"/>
          <w:szCs w:val="22"/>
        </w:rPr>
        <w:id w:val="2097750693"/>
        <w:docPartObj>
          <w:docPartGallery w:val="Table of Contents"/>
          <w:docPartUnique/>
        </w:docPartObj>
      </w:sdtPr>
      <w:sdtContent>
        <w:p w14:paraId="21DD0789" w14:textId="48C2088D" w:rsidR="001670A7" w:rsidRPr="00804742" w:rsidRDefault="001670A7" w:rsidP="001670A7">
          <w:pPr>
            <w:pStyle w:val="TOCHeading"/>
            <w:framePr w:wrap="around" w:y="1279"/>
          </w:pPr>
          <w:r w:rsidRPr="00804742">
            <w:rPr>
              <w:lang w:bidi="es-ES"/>
            </w:rPr>
            <w:t>C</w:t>
          </w:r>
          <w:r w:rsidR="000A1CBD" w:rsidRPr="00804742">
            <w:rPr>
              <w:lang w:bidi="es-ES"/>
            </w:rPr>
            <w:t>ontent</w:t>
          </w:r>
        </w:p>
        <w:p w14:paraId="58BE76F6" w14:textId="4C6240E2" w:rsidR="00D12FF0" w:rsidRDefault="007E102D">
          <w:pPr>
            <w:pStyle w:val="TOC1"/>
          </w:pPr>
          <w:r>
            <w:t>Model’s architecture</w:t>
          </w:r>
          <w:r w:rsidR="00D12FF0" w:rsidRPr="00804742">
            <w:rPr>
              <w:lang w:bidi="es-ES"/>
            </w:rPr>
            <w:ptab w:relativeTo="margin" w:alignment="right" w:leader="dot"/>
          </w:r>
          <w:r w:rsidR="00D12FF0">
            <w:rPr>
              <w:lang w:bidi="es-ES"/>
            </w:rPr>
            <w:t>2</w:t>
          </w:r>
        </w:p>
        <w:p w14:paraId="3776C7E5" w14:textId="0232173E" w:rsidR="001670A7" w:rsidRDefault="00697258">
          <w:pPr>
            <w:pStyle w:val="TOC1"/>
            <w:rPr>
              <w:lang w:bidi="es-ES"/>
            </w:rPr>
          </w:pPr>
          <w:r>
            <w:t>SETUP</w:t>
          </w:r>
          <w:r w:rsidR="00FC6759">
            <w:t xml:space="preserve"> </w:t>
          </w:r>
          <w:r w:rsidR="001670A7" w:rsidRPr="00804742">
            <w:rPr>
              <w:lang w:bidi="es-ES"/>
            </w:rPr>
            <w:ptab w:relativeTo="margin" w:alignment="right" w:leader="dot"/>
          </w:r>
          <w:r w:rsidR="00637756">
            <w:rPr>
              <w:lang w:bidi="es-ES"/>
            </w:rPr>
            <w:t>3</w:t>
          </w:r>
        </w:p>
        <w:p w14:paraId="36BE9388" w14:textId="5691FCC9" w:rsidR="00FC6759" w:rsidRDefault="00697258" w:rsidP="00FC6759">
          <w:pPr>
            <w:pStyle w:val="TOC2"/>
            <w:ind w:left="216"/>
            <w:rPr>
              <w:lang w:bidi="es-ES"/>
            </w:rPr>
          </w:pPr>
          <w:r>
            <w:rPr>
              <w:b w:val="0"/>
              <w:bCs/>
            </w:rPr>
            <w:t>Dependencies</w:t>
          </w:r>
          <w:r w:rsidR="00FC6759" w:rsidRPr="00804742">
            <w:rPr>
              <w:lang w:bidi="es-ES"/>
            </w:rPr>
            <w:ptab w:relativeTo="margin" w:alignment="right" w:leader="dot"/>
          </w:r>
          <w:r w:rsidR="00FC6759">
            <w:rPr>
              <w:lang w:bidi="es-ES"/>
            </w:rPr>
            <w:t>3</w:t>
          </w:r>
        </w:p>
        <w:p w14:paraId="6653D834" w14:textId="16AA06DE" w:rsidR="00FC6759" w:rsidRDefault="00697258" w:rsidP="00FC6759">
          <w:pPr>
            <w:pStyle w:val="TOC2"/>
            <w:ind w:left="216"/>
            <w:rPr>
              <w:lang w:bidi="es-ES"/>
            </w:rPr>
          </w:pPr>
          <w:r>
            <w:rPr>
              <w:b w:val="0"/>
              <w:bCs/>
            </w:rPr>
            <w:t>Docker</w:t>
          </w:r>
          <w:r w:rsidR="00FC6759" w:rsidRPr="00804742">
            <w:rPr>
              <w:lang w:bidi="es-ES"/>
            </w:rPr>
            <w:ptab w:relativeTo="margin" w:alignment="right" w:leader="dot"/>
          </w:r>
          <w:r w:rsidR="00FC6759">
            <w:rPr>
              <w:lang w:bidi="es-ES"/>
            </w:rPr>
            <w:t>3</w:t>
          </w:r>
        </w:p>
        <w:p w14:paraId="58DC374A" w14:textId="6D3B1DE6" w:rsidR="001670A7" w:rsidRDefault="00CE4CBC">
          <w:pPr>
            <w:pStyle w:val="TOC1"/>
            <w:rPr>
              <w:lang w:bidi="es-ES"/>
            </w:rPr>
          </w:pPr>
          <w:r>
            <w:t>TESTING WITH THE MODEL</w:t>
          </w:r>
          <w:r w:rsidR="001670A7" w:rsidRPr="00804742">
            <w:rPr>
              <w:lang w:bidi="es-ES"/>
            </w:rPr>
            <w:ptab w:relativeTo="margin" w:alignment="right" w:leader="dot"/>
          </w:r>
          <w:r w:rsidR="00637756">
            <w:rPr>
              <w:lang w:bidi="es-ES"/>
            </w:rPr>
            <w:t>4</w:t>
          </w:r>
        </w:p>
        <w:p w14:paraId="3E15328E" w14:textId="5FDE0451" w:rsidR="00932FB5" w:rsidRDefault="00CE4CBC" w:rsidP="00932FB5">
          <w:pPr>
            <w:pStyle w:val="TOC2"/>
            <w:ind w:left="216"/>
            <w:rPr>
              <w:lang w:bidi="es-ES"/>
            </w:rPr>
          </w:pPr>
          <w:r>
            <w:rPr>
              <w:b w:val="0"/>
              <w:bCs/>
            </w:rPr>
            <w:t xml:space="preserve">Dataset </w:t>
          </w:r>
          <w:r w:rsidR="00932FB5" w:rsidRPr="00804742">
            <w:rPr>
              <w:lang w:bidi="es-ES"/>
            </w:rPr>
            <w:ptab w:relativeTo="margin" w:alignment="right" w:leader="dot"/>
          </w:r>
          <w:r w:rsidR="00E47B2D">
            <w:rPr>
              <w:lang w:bidi="es-ES"/>
            </w:rPr>
            <w:t>4</w:t>
          </w:r>
        </w:p>
        <w:p w14:paraId="04410195" w14:textId="20362A60" w:rsidR="00932FB5" w:rsidRDefault="00CE4CBC" w:rsidP="00932FB5">
          <w:pPr>
            <w:pStyle w:val="TOC2"/>
            <w:ind w:left="216"/>
            <w:rPr>
              <w:lang w:bidi="es-ES"/>
            </w:rPr>
          </w:pPr>
          <w:r>
            <w:rPr>
              <w:b w:val="0"/>
              <w:bCs/>
              <w:lang w:bidi="es-ES"/>
            </w:rPr>
            <w:t>Data Preprocessing</w:t>
          </w:r>
          <w:r w:rsidR="00932FB5" w:rsidRPr="00804742">
            <w:rPr>
              <w:lang w:bidi="es-ES"/>
            </w:rPr>
            <w:ptab w:relativeTo="margin" w:alignment="right" w:leader="dot"/>
          </w:r>
          <w:r w:rsidR="00E47B2D">
            <w:rPr>
              <w:lang w:bidi="es-ES"/>
            </w:rPr>
            <w:t>5</w:t>
          </w:r>
        </w:p>
        <w:p w14:paraId="1F66A6FB" w14:textId="1B57F7F7" w:rsidR="003342F6" w:rsidRDefault="00D56929" w:rsidP="00D56929">
          <w:pPr>
            <w:pStyle w:val="TOC2"/>
            <w:ind w:left="216"/>
            <w:rPr>
              <w:lang w:bidi="es-ES"/>
            </w:rPr>
          </w:pPr>
          <w:r>
            <w:rPr>
              <w:b w:val="0"/>
              <w:bCs/>
            </w:rPr>
            <w:t>T</w:t>
          </w:r>
          <w:r w:rsidR="00CE4CBC">
            <w:rPr>
              <w:b w:val="0"/>
              <w:bCs/>
            </w:rPr>
            <w:t>raining</w:t>
          </w:r>
          <w:r w:rsidR="00932FB5" w:rsidRPr="00804742">
            <w:rPr>
              <w:lang w:bidi="es-ES"/>
            </w:rPr>
            <w:ptab w:relativeTo="margin" w:alignment="right" w:leader="dot"/>
          </w:r>
          <w:r w:rsidR="00E47B2D">
            <w:rPr>
              <w:lang w:bidi="es-ES"/>
            </w:rPr>
            <w:t>6</w:t>
          </w:r>
        </w:p>
        <w:p w14:paraId="2B2C28A2" w14:textId="3BA8A80E" w:rsidR="00CE4CBC" w:rsidRDefault="00CE4CBC" w:rsidP="00CE4CBC">
          <w:pPr>
            <w:pStyle w:val="TOC2"/>
            <w:ind w:left="216"/>
            <w:rPr>
              <w:lang w:bidi="es-ES"/>
            </w:rPr>
          </w:pPr>
          <w:proofErr w:type="spellStart"/>
          <w:r>
            <w:rPr>
              <w:b w:val="0"/>
              <w:bCs/>
            </w:rPr>
            <w:t>Benchmarkig</w:t>
          </w:r>
          <w:proofErr w:type="spellEnd"/>
          <w:r w:rsidRPr="00804742">
            <w:rPr>
              <w:lang w:bidi="es-ES"/>
            </w:rPr>
            <w:ptab w:relativeTo="margin" w:alignment="right" w:leader="dot"/>
          </w:r>
          <w:r>
            <w:rPr>
              <w:lang w:bidi="es-ES"/>
            </w:rPr>
            <w:t>6</w:t>
          </w:r>
        </w:p>
        <w:p w14:paraId="5043FAA0" w14:textId="63283A2A" w:rsidR="00CE4CBC" w:rsidRDefault="00CE4CBC" w:rsidP="00CE4CBC">
          <w:pPr>
            <w:pStyle w:val="TOC2"/>
            <w:ind w:left="216"/>
            <w:rPr>
              <w:lang w:bidi="es-ES"/>
            </w:rPr>
          </w:pPr>
          <w:r>
            <w:rPr>
              <w:b w:val="0"/>
              <w:bCs/>
            </w:rPr>
            <w:t>Testing</w:t>
          </w:r>
          <w:r w:rsidRPr="00804742">
            <w:rPr>
              <w:lang w:bidi="es-ES"/>
            </w:rPr>
            <w:ptab w:relativeTo="margin" w:alignment="right" w:leader="dot"/>
          </w:r>
          <w:r>
            <w:rPr>
              <w:lang w:bidi="es-ES"/>
            </w:rPr>
            <w:t>6</w:t>
          </w:r>
        </w:p>
        <w:p w14:paraId="67559315" w14:textId="77777777" w:rsidR="00CE4CBC" w:rsidRDefault="00CE4CBC" w:rsidP="00D56929">
          <w:pPr>
            <w:pStyle w:val="TOC2"/>
            <w:ind w:left="216"/>
            <w:rPr>
              <w:lang w:bidi="es-ES"/>
            </w:rPr>
          </w:pPr>
        </w:p>
        <w:p w14:paraId="48D94C92" w14:textId="0ED91AC0" w:rsidR="003342F6" w:rsidRDefault="003342F6" w:rsidP="003342F6">
          <w:pPr>
            <w:pStyle w:val="TOC1"/>
            <w:rPr>
              <w:lang w:bidi="es-ES"/>
            </w:rPr>
          </w:pPr>
          <w:r>
            <w:t>C</w:t>
          </w:r>
          <w:r w:rsidR="00D56929">
            <w:t>ONCLUSION</w:t>
          </w:r>
          <w:r w:rsidRPr="00804742">
            <w:rPr>
              <w:lang w:bidi="es-ES"/>
            </w:rPr>
            <w:ptab w:relativeTo="margin" w:alignment="right" w:leader="dot"/>
          </w:r>
          <w:r w:rsidR="00004C0B">
            <w:rPr>
              <w:lang w:bidi="es-ES"/>
            </w:rPr>
            <w:t>8</w:t>
          </w:r>
        </w:p>
        <w:p w14:paraId="7FBAE349" w14:textId="77777777" w:rsidR="003342F6" w:rsidRDefault="003342F6" w:rsidP="003342F6">
          <w:pPr>
            <w:pStyle w:val="TOC2"/>
            <w:rPr>
              <w:lang w:bidi="es-ES"/>
            </w:rPr>
          </w:pPr>
        </w:p>
        <w:p w14:paraId="7DE03975" w14:textId="77777777" w:rsidR="003342F6" w:rsidRDefault="003342F6" w:rsidP="003342F6">
          <w:pPr>
            <w:pStyle w:val="TOC2"/>
            <w:ind w:left="216"/>
            <w:rPr>
              <w:lang w:bidi="es-ES"/>
            </w:rPr>
          </w:pPr>
        </w:p>
        <w:p w14:paraId="6D33EC13" w14:textId="77777777" w:rsidR="003342F6" w:rsidRPr="00804742" w:rsidRDefault="003342F6" w:rsidP="003342F6">
          <w:pPr>
            <w:pStyle w:val="TOC1"/>
          </w:pPr>
        </w:p>
        <w:p w14:paraId="4DDBD59E" w14:textId="77777777" w:rsidR="003342F6" w:rsidRPr="00804742" w:rsidRDefault="003342F6" w:rsidP="003342F6">
          <w:pPr>
            <w:pStyle w:val="TOC1"/>
          </w:pPr>
        </w:p>
        <w:p w14:paraId="4F4FF0E4" w14:textId="77777777" w:rsidR="003342F6" w:rsidRPr="00804742" w:rsidRDefault="003342F6" w:rsidP="003342F6">
          <w:pPr>
            <w:pStyle w:val="TOC1"/>
          </w:pPr>
        </w:p>
        <w:p w14:paraId="6AF04A7E" w14:textId="77777777" w:rsidR="003342F6" w:rsidRDefault="003342F6" w:rsidP="003342F6">
          <w:pPr>
            <w:pStyle w:val="TOC2"/>
            <w:rPr>
              <w:lang w:bidi="es-ES"/>
            </w:rPr>
          </w:pPr>
        </w:p>
        <w:p w14:paraId="66838145" w14:textId="0B96A0BB" w:rsidR="001670A7" w:rsidRPr="009F3E4C" w:rsidRDefault="00000000" w:rsidP="009F3E4C">
          <w:pPr>
            <w:rPr>
              <w:lang w:bidi="es-ES"/>
            </w:rPr>
          </w:pPr>
        </w:p>
      </w:sdtContent>
    </w:sdt>
    <w:p w14:paraId="5E0317CB" w14:textId="77777777" w:rsidR="004F2231" w:rsidRPr="00804742" w:rsidRDefault="004F2231">
      <w:pPr>
        <w:spacing w:after="200"/>
        <w:rPr>
          <w:bCs/>
        </w:rPr>
      </w:pPr>
      <w:r w:rsidRPr="00804742">
        <w:rPr>
          <w:lang w:bidi="es-ES"/>
        </w:rPr>
        <w:br w:type="page"/>
      </w:r>
    </w:p>
    <w:tbl>
      <w:tblPr>
        <w:tblpPr w:leftFromText="180" w:rightFromText="180" w:vertAnchor="page" w:horzAnchor="margin" w:tblpY="3427"/>
        <w:tblW w:w="10061" w:type="dxa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1"/>
      </w:tblGrid>
      <w:tr w:rsidR="004F2231" w:rsidRPr="00804742" w14:paraId="5195D307" w14:textId="77777777" w:rsidTr="00F70EBA">
        <w:trPr>
          <w:trHeight w:val="3386"/>
        </w:trPr>
        <w:tc>
          <w:tcPr>
            <w:tcW w:w="10061" w:type="dxa"/>
            <w:tcBorders>
              <w:top w:val="nil"/>
              <w:left w:val="nil"/>
              <w:bottom w:val="nil"/>
              <w:right w:val="nil"/>
            </w:tcBorders>
          </w:tcPr>
          <w:p w14:paraId="29813BF9" w14:textId="5E6B573C" w:rsidR="00B9264C" w:rsidRDefault="007E102D" w:rsidP="002178B9">
            <w:pPr>
              <w:pStyle w:val="Heading2"/>
              <w:framePr w:hSpace="0" w:wrap="auto" w:vAnchor="margin" w:hAnchor="text" w:yAlign="inline"/>
              <w:rPr>
                <w:lang w:bidi="es-ES"/>
              </w:rPr>
            </w:pPr>
            <w:r>
              <w:rPr>
                <w:lang w:bidi="es-ES"/>
              </w:rPr>
              <w:lastRenderedPageBreak/>
              <w:t>MODEL’S ARCHITECTURE</w:t>
            </w:r>
          </w:p>
          <w:p w14:paraId="383E2DE8" w14:textId="2EB13F63" w:rsidR="00B6778C" w:rsidRDefault="00CE4CBC" w:rsidP="00B9264C">
            <w:pPr>
              <w:pStyle w:val="Contenido"/>
              <w:framePr w:hSpace="0" w:wrap="auto" w:vAnchor="margin" w:hAnchor="text" w:yAlign="inline"/>
            </w:pPr>
            <w:r>
              <w:t>Model’s summary</w:t>
            </w:r>
          </w:p>
          <w:p w14:paraId="46999DFB" w14:textId="77777777" w:rsidR="00CE4CBC" w:rsidRDefault="00CE4CBC" w:rsidP="00B9264C">
            <w:pPr>
              <w:pStyle w:val="Contenido"/>
              <w:framePr w:hSpace="0" w:wrap="auto" w:vAnchor="margin" w:hAnchor="text" w:yAlign="inline"/>
            </w:pPr>
          </w:p>
          <w:p w14:paraId="33ADDED6" w14:textId="2E049FC7" w:rsidR="00CE4CBC" w:rsidRDefault="00CE4CBC" w:rsidP="00CE4CBC">
            <w:pPr>
              <w:pStyle w:val="Heading2"/>
              <w:framePr w:hSpace="0" w:wrap="auto" w:vAnchor="margin" w:hAnchor="text" w:yAlign="inline"/>
              <w:rPr>
                <w:lang w:bidi="es-ES"/>
              </w:rPr>
            </w:pPr>
            <w:r>
              <w:rPr>
                <w:lang w:bidi="es-ES"/>
              </w:rPr>
              <w:t>SETUP</w:t>
            </w:r>
          </w:p>
          <w:p w14:paraId="4E24D2E5" w14:textId="77777777" w:rsidR="00CE4CBC" w:rsidRDefault="00CE4CBC" w:rsidP="00CE4CBC">
            <w:pPr>
              <w:pStyle w:val="Heading3"/>
            </w:pPr>
            <w:r>
              <w:t>DEPENDENCIES</w:t>
            </w:r>
          </w:p>
          <w:p w14:paraId="664707B9" w14:textId="0F9729BA" w:rsidR="00CE4CBC" w:rsidRDefault="00CE4CBC" w:rsidP="00B9264C">
            <w:pPr>
              <w:pStyle w:val="Contenido"/>
              <w:framePr w:hSpace="0" w:wrap="auto" w:vAnchor="margin" w:hAnchor="text" w:yAlign="inline"/>
            </w:pPr>
            <w:r>
              <w:t>Summary of dependencies</w:t>
            </w:r>
          </w:p>
          <w:p w14:paraId="42B06F1E" w14:textId="77777777" w:rsidR="00CE4CBC" w:rsidRDefault="00CE4CBC" w:rsidP="00B9264C">
            <w:pPr>
              <w:pStyle w:val="Contenido"/>
              <w:framePr w:hSpace="0" w:wrap="auto" w:vAnchor="margin" w:hAnchor="text" w:yAlign="inline"/>
            </w:pPr>
          </w:p>
          <w:p w14:paraId="2B7FC2AC" w14:textId="77777777" w:rsidR="00CE4CBC" w:rsidRDefault="00CE4CBC" w:rsidP="00CE4CBC">
            <w:pPr>
              <w:pStyle w:val="Heading3"/>
            </w:pPr>
            <w:r>
              <w:t>DOCKER</w:t>
            </w:r>
          </w:p>
          <w:p w14:paraId="652A4E51" w14:textId="77777777" w:rsidR="00743A73" w:rsidRDefault="00743A73" w:rsidP="00743A73">
            <w:pPr>
              <w:pStyle w:val="Contenido"/>
              <w:framePr w:hSpace="0" w:wrap="auto" w:vAnchor="margin" w:hAnchor="text" w:yAlign="inline"/>
              <w:rPr>
                <w:bCs/>
              </w:rPr>
            </w:pPr>
            <w:r w:rsidRPr="00CE4CBC">
              <w:rPr>
                <w:bCs/>
              </w:rPr>
              <w:t xml:space="preserve">ERROR → The </w:t>
            </w:r>
            <w:proofErr w:type="spellStart"/>
            <w:r w:rsidRPr="00CE4CBC">
              <w:rPr>
                <w:bCs/>
              </w:rPr>
              <w:t>torchrec</w:t>
            </w:r>
            <w:proofErr w:type="spellEnd"/>
            <w:r w:rsidRPr="00CE4CBC">
              <w:rPr>
                <w:bCs/>
              </w:rPr>
              <w:t xml:space="preserve">-nightly library depends on </w:t>
            </w:r>
            <w:proofErr w:type="spellStart"/>
            <w:r w:rsidRPr="00CE4CBC">
              <w:rPr>
                <w:bCs/>
              </w:rPr>
              <w:t>fbgemm_gpu</w:t>
            </w:r>
            <w:proofErr w:type="spellEnd"/>
            <w:r w:rsidRPr="00CE4CBC">
              <w:rPr>
                <w:bCs/>
              </w:rPr>
              <w:t>, a native library that is only available on Linux, not on Windows. This library contains C++ and CUDA code that does not compile or run on Windows.</w:t>
            </w:r>
          </w:p>
          <w:p w14:paraId="230B5DAF" w14:textId="77777777" w:rsidR="00743A73" w:rsidRDefault="00743A73" w:rsidP="00743A73">
            <w:pPr>
              <w:pStyle w:val="Contenido"/>
              <w:framePr w:hSpace="0" w:wrap="auto" w:vAnchor="margin" w:hAnchor="text" w:yAlign="inline"/>
              <w:rPr>
                <w:b/>
                <w:bCs/>
              </w:rPr>
            </w:pPr>
          </w:p>
          <w:p w14:paraId="0615B767" w14:textId="77777777" w:rsidR="00743A73" w:rsidRDefault="00743A73" w:rsidP="00743A73">
            <w:pPr>
              <w:pStyle w:val="Contenido"/>
              <w:framePr w:hSpace="0" w:wrap="auto" w:vAnchor="margin" w:hAnchor="text" w:yAlign="inline"/>
            </w:pPr>
            <w:r w:rsidRPr="00CE4CBC">
              <w:t xml:space="preserve">SOLUTION → Use a Docker container with a personalized image. </w:t>
            </w:r>
            <w:r w:rsidRPr="00CE4CB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  <w:t xml:space="preserve"> </w:t>
            </w:r>
            <w:r w:rsidRPr="00CE4CBC">
              <w:t>This way: You only configure it once.</w:t>
            </w:r>
            <w:r>
              <w:t xml:space="preserve"> </w:t>
            </w:r>
            <w:r w:rsidRPr="00CE4CBC">
              <w:t>You get a complete, reproducible, and portable environment.</w:t>
            </w:r>
            <w:r>
              <w:t xml:space="preserve"> </w:t>
            </w:r>
            <w:r w:rsidRPr="00CE4CBC">
              <w:t>You avoid having to manually install packages every time you run the container.</w:t>
            </w:r>
          </w:p>
          <w:p w14:paraId="0A29A012" w14:textId="77777777" w:rsidR="00743A73" w:rsidRDefault="00743A73" w:rsidP="00743A73">
            <w:pPr>
              <w:pStyle w:val="Contenido"/>
              <w:framePr w:hSpace="0" w:wrap="auto" w:vAnchor="margin" w:hAnchor="text" w:yAlign="inline"/>
            </w:pPr>
          </w:p>
          <w:p w14:paraId="79EE881C" w14:textId="77777777" w:rsidR="00743A73" w:rsidRDefault="00743A73" w:rsidP="00743A73">
            <w:pPr>
              <w:pStyle w:val="Contenido"/>
              <w:framePr w:hSpace="0" w:wrap="auto" w:vAnchor="margin" w:hAnchor="text" w:yAlign="inline"/>
              <w:rPr>
                <w:b/>
              </w:rPr>
            </w:pPr>
            <w:r>
              <w:t xml:space="preserve">I created the custom image, first creating a docker file with all the dependencies and the running the following command: </w:t>
            </w:r>
            <w:r w:rsidRPr="00CE4CBC">
              <w:rPr>
                <w:rFonts w:ascii="Arial" w:hAnsi="Arial" w:cs="Arial"/>
                <w:b/>
                <w:color w:val="000000"/>
                <w:sz w:val="22"/>
              </w:rPr>
              <w:t xml:space="preserve"> </w:t>
            </w:r>
            <w:r w:rsidRPr="001E1F12">
              <w:rPr>
                <w:b/>
                <w:color w:val="92D050"/>
              </w:rPr>
              <w:t xml:space="preserve">docker build -t </w:t>
            </w:r>
            <w:proofErr w:type="spellStart"/>
            <w:r w:rsidRPr="001E1F12">
              <w:rPr>
                <w:b/>
                <w:color w:val="92D050"/>
              </w:rPr>
              <w:t>torchrec_custom</w:t>
            </w:r>
            <w:proofErr w:type="spellEnd"/>
          </w:p>
          <w:p w14:paraId="4EE89581" w14:textId="77777777" w:rsidR="00743A73" w:rsidRPr="00CE4CBC" w:rsidRDefault="00743A73" w:rsidP="00743A73">
            <w:pPr>
              <w:pStyle w:val="Contenido"/>
              <w:framePr w:hSpace="0" w:wrap="auto" w:vAnchor="margin" w:hAnchor="text" w:yAlign="inline"/>
            </w:pPr>
            <w:r>
              <w:t xml:space="preserve">Then to use it I just runed the command to activate it adding my path of the project so it can be used once inside the docker: </w:t>
            </w:r>
            <w:r w:rsidRPr="00743A73">
              <w:rPr>
                <w:rFonts w:ascii="Arial" w:hAnsi="Arial" w:cs="Arial"/>
                <w:b/>
                <w:color w:val="000000"/>
                <w:sz w:val="22"/>
              </w:rPr>
              <w:t xml:space="preserve"> </w:t>
            </w:r>
            <w:r w:rsidRPr="001E1F12">
              <w:rPr>
                <w:b/>
                <w:color w:val="92D050"/>
              </w:rPr>
              <w:t>docker run --</w:t>
            </w:r>
            <w:proofErr w:type="spellStart"/>
            <w:r w:rsidRPr="001E1F12">
              <w:rPr>
                <w:b/>
                <w:color w:val="92D050"/>
              </w:rPr>
              <w:t>gpus</w:t>
            </w:r>
            <w:proofErr w:type="spellEnd"/>
            <w:r w:rsidRPr="001E1F12">
              <w:rPr>
                <w:b/>
                <w:color w:val="92D050"/>
              </w:rPr>
              <w:t xml:space="preserve"> all -it --rm -v "</w:t>
            </w:r>
            <w:proofErr w:type="spellStart"/>
            <w:r w:rsidRPr="001E1F12">
              <w:rPr>
                <w:b/>
                <w:color w:val="92D050"/>
              </w:rPr>
              <w:t>your_path</w:t>
            </w:r>
            <w:proofErr w:type="spellEnd"/>
            <w:r w:rsidRPr="001E1F12">
              <w:rPr>
                <w:b/>
                <w:color w:val="92D050"/>
              </w:rPr>
              <w:t xml:space="preserve">:/workspace" </w:t>
            </w:r>
            <w:proofErr w:type="spellStart"/>
            <w:r w:rsidRPr="001E1F12">
              <w:rPr>
                <w:b/>
                <w:color w:val="92D050"/>
              </w:rPr>
              <w:t>torchrec_custom</w:t>
            </w:r>
            <w:proofErr w:type="spellEnd"/>
            <w:r w:rsidRPr="001E1F12">
              <w:rPr>
                <w:b/>
                <w:color w:val="92D050"/>
              </w:rPr>
              <w:t xml:space="preserve"> bash</w:t>
            </w:r>
          </w:p>
          <w:p w14:paraId="229F19BC" w14:textId="4BBC4F1A" w:rsidR="00CE4CBC" w:rsidRDefault="00743A73" w:rsidP="00743A73">
            <w:pPr>
              <w:pStyle w:val="Contenido"/>
              <w:framePr w:hSpace="0" w:wrap="auto" w:vAnchor="margin" w:hAnchor="text" w:yAlign="inline"/>
            </w:pPr>
            <w:r>
              <w:t xml:space="preserve">IMPORTANT </w:t>
            </w:r>
            <w:r>
              <w:sym w:font="Wingdings" w:char="F0E0"/>
            </w:r>
            <w:r>
              <w:t xml:space="preserve"> three libraries usage come up </w:t>
            </w:r>
            <w:proofErr w:type="gramStart"/>
            <w:r>
              <w:t>later on</w:t>
            </w:r>
            <w:proofErr w:type="gramEnd"/>
            <w:r>
              <w:t xml:space="preserve"> the usage of the </w:t>
            </w:r>
            <w:proofErr w:type="gramStart"/>
            <w:r>
              <w:t>model</w:t>
            </w:r>
            <w:proofErr w:type="gramEnd"/>
            <w:r>
              <w:t xml:space="preserve"> so they </w:t>
            </w:r>
            <w:proofErr w:type="gramStart"/>
            <w:r>
              <w:t>have to</w:t>
            </w:r>
            <w:proofErr w:type="gramEnd"/>
            <w:r>
              <w:t xml:space="preserve"> be installed manually once the docker is activated: </w:t>
            </w:r>
            <w:proofErr w:type="spellStart"/>
            <w:r w:rsidRPr="00743A73">
              <w:rPr>
                <w:b/>
                <w:bCs/>
              </w:rPr>
              <w:t>mlperf</w:t>
            </w:r>
            <w:proofErr w:type="spellEnd"/>
            <w:r w:rsidRPr="00743A73">
              <w:rPr>
                <w:b/>
                <w:bCs/>
              </w:rPr>
              <w:t xml:space="preserve">-logging, </w:t>
            </w:r>
            <w:proofErr w:type="spellStart"/>
            <w:r w:rsidRPr="00743A73">
              <w:rPr>
                <w:b/>
                <w:bCs/>
              </w:rPr>
              <w:t>tensorboarda</w:t>
            </w:r>
            <w:proofErr w:type="spellEnd"/>
            <w:r w:rsidRPr="00743A73">
              <w:rPr>
                <w:b/>
                <w:bCs/>
              </w:rPr>
              <w:t xml:space="preserve"> </w:t>
            </w:r>
            <w:proofErr w:type="spellStart"/>
            <w:r w:rsidRPr="00743A73">
              <w:rPr>
                <w:b/>
                <w:bCs/>
              </w:rPr>
              <w:t>nd</w:t>
            </w:r>
            <w:proofErr w:type="spellEnd"/>
            <w:r w:rsidRPr="00743A73">
              <w:rPr>
                <w:b/>
                <w:bCs/>
              </w:rPr>
              <w:t xml:space="preserve"> </w:t>
            </w:r>
            <w:proofErr w:type="spellStart"/>
            <w:r w:rsidRPr="00743A73">
              <w:rPr>
                <w:b/>
                <w:bCs/>
              </w:rPr>
              <w:t>numactl</w:t>
            </w:r>
            <w:proofErr w:type="spellEnd"/>
          </w:p>
          <w:p w14:paraId="59993244" w14:textId="77777777" w:rsidR="00743A73" w:rsidRDefault="00743A73" w:rsidP="00B9264C">
            <w:pPr>
              <w:pStyle w:val="Contenido"/>
              <w:framePr w:hSpace="0" w:wrap="auto" w:vAnchor="margin" w:hAnchor="text" w:yAlign="inline"/>
            </w:pPr>
          </w:p>
          <w:p w14:paraId="5E92DA4F" w14:textId="65BE1141" w:rsidR="00743A73" w:rsidRDefault="00743A73" w:rsidP="00743A73">
            <w:pPr>
              <w:pStyle w:val="Heading2"/>
              <w:framePr w:hSpace="0" w:wrap="auto" w:vAnchor="margin" w:hAnchor="text" w:yAlign="inline"/>
              <w:rPr>
                <w:lang w:bidi="es-ES"/>
              </w:rPr>
            </w:pPr>
            <w:r>
              <w:rPr>
                <w:lang w:bidi="es-ES"/>
              </w:rPr>
              <w:t>TESTING WITH THE MODEL</w:t>
            </w:r>
          </w:p>
          <w:p w14:paraId="65A6F870" w14:textId="6394774B" w:rsidR="00743A73" w:rsidRPr="004B4AAF" w:rsidRDefault="00743A73" w:rsidP="00B9264C">
            <w:pPr>
              <w:pStyle w:val="Contenido"/>
              <w:framePr w:hSpace="0" w:wrap="auto" w:vAnchor="margin" w:hAnchor="text" w:yAlign="inline"/>
            </w:pPr>
            <w:r>
              <w:t xml:space="preserve">If you run the commands by </w:t>
            </w:r>
            <w:proofErr w:type="gramStart"/>
            <w:r>
              <w:t>themselves</w:t>
            </w:r>
            <w:proofErr w:type="gramEnd"/>
            <w:r>
              <w:t xml:space="preserve"> they are set up to run with random automatically generated data and with heavy settings done to be run on terminals with several </w:t>
            </w:r>
            <w:proofErr w:type="spellStart"/>
            <w:r>
              <w:t>gpus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witch</w:t>
            </w:r>
            <w:proofErr w:type="spellEnd"/>
            <w:proofErr w:type="gramEnd"/>
            <w:r>
              <w:t xml:space="preserve"> ends up on the processes being killed as the RAM and GPU memory runs out.</w:t>
            </w:r>
          </w:p>
        </w:tc>
      </w:tr>
    </w:tbl>
    <w:p w14:paraId="336F5D24" w14:textId="77777777" w:rsidR="00743A73" w:rsidRDefault="00743A73" w:rsidP="00743A73">
      <w:pPr>
        <w:rPr>
          <w:lang w:bidi="es-ES"/>
        </w:rPr>
      </w:pPr>
    </w:p>
    <w:p w14:paraId="1E8C5ACA" w14:textId="2563701C" w:rsidR="00743A73" w:rsidRDefault="00743A73" w:rsidP="00743A73">
      <w:pPr>
        <w:pStyle w:val="Heading3"/>
      </w:pPr>
      <w:r>
        <w:t>DATASET</w:t>
      </w:r>
    </w:p>
    <w:p w14:paraId="48F27CFE" w14:textId="27AB0A52" w:rsidR="00743A73" w:rsidRDefault="00743A73" w:rsidP="00743A73">
      <w:pPr>
        <w:rPr>
          <w:b w:val="0"/>
          <w:bCs/>
          <w:lang w:bidi="es-ES"/>
        </w:rPr>
      </w:pPr>
      <w:hyperlink r:id="rId17" w:history="1">
        <w:r w:rsidRPr="00743A73">
          <w:rPr>
            <w:rStyle w:val="Hyperlink"/>
            <w:b w:val="0"/>
            <w:bCs/>
            <w:lang w:bidi="es-ES"/>
          </w:rPr>
          <w:t>Kaggle Display Advertising dataset</w:t>
        </w:r>
      </w:hyperlink>
    </w:p>
    <w:p w14:paraId="297CAF05" w14:textId="77777777" w:rsidR="00743A73" w:rsidRPr="00743A73" w:rsidRDefault="00743A73" w:rsidP="00743A73">
      <w:pPr>
        <w:rPr>
          <w:b w:val="0"/>
          <w:bCs/>
          <w:lang w:bidi="es-ES"/>
        </w:rPr>
      </w:pPr>
    </w:p>
    <w:p w14:paraId="59A91A50" w14:textId="6DDD9B0A" w:rsidR="00743A73" w:rsidRDefault="00743A73" w:rsidP="00743A73">
      <w:pPr>
        <w:pStyle w:val="Heading3"/>
      </w:pPr>
      <w:r>
        <w:t>DATA PREPROCESSING</w:t>
      </w:r>
    </w:p>
    <w:p w14:paraId="45E5FBBE" w14:textId="77777777" w:rsidR="001E1F12" w:rsidRPr="001E1F12" w:rsidRDefault="00743A73" w:rsidP="00743A73">
      <w:pPr>
        <w:rPr>
          <w:b w:val="0"/>
          <w:bCs/>
          <w:lang w:bidi="es-ES"/>
        </w:rPr>
      </w:pPr>
      <w:r w:rsidRPr="001E1F12">
        <w:rPr>
          <w:b w:val="0"/>
          <w:bCs/>
          <w:lang w:bidi="es-ES"/>
        </w:rPr>
        <w:t>I took the train.txt from the zip</w:t>
      </w:r>
      <w:r w:rsidR="001A4268" w:rsidRPr="001E1F12">
        <w:rPr>
          <w:b w:val="0"/>
          <w:bCs/>
          <w:lang w:bidi="es-ES"/>
        </w:rPr>
        <w:t xml:space="preserve">. </w:t>
      </w:r>
    </w:p>
    <w:p w14:paraId="09948B9C" w14:textId="7B6DD528" w:rsidR="001E1F12" w:rsidRPr="001E1F12" w:rsidRDefault="001E1F12" w:rsidP="00743A73">
      <w:pPr>
        <w:rPr>
          <w:b w:val="0"/>
          <w:bCs/>
          <w:lang w:bidi="es-ES"/>
        </w:rPr>
      </w:pPr>
      <w:r w:rsidRPr="001E1F12">
        <w:rPr>
          <w:b w:val="0"/>
          <w:bCs/>
          <w:lang w:bidi="es-ES"/>
        </w:rPr>
        <w:t>Data must undergo a preprocessing to being able to enter the model.</w:t>
      </w:r>
    </w:p>
    <w:p w14:paraId="10351698" w14:textId="22F7701B" w:rsidR="00743A73" w:rsidRPr="001E1F12" w:rsidRDefault="001A4268" w:rsidP="00743A73">
      <w:pPr>
        <w:rPr>
          <w:b w:val="0"/>
          <w:bCs/>
          <w:lang w:bidi="es-ES"/>
        </w:rPr>
      </w:pPr>
      <w:r w:rsidRPr="001E1F12">
        <w:rPr>
          <w:b w:val="0"/>
          <w:bCs/>
          <w:lang w:bidi="es-ES"/>
        </w:rPr>
        <w:t xml:space="preserve">The </w:t>
      </w:r>
      <w:proofErr w:type="spellStart"/>
      <w:r w:rsidRPr="001E1F12">
        <w:rPr>
          <w:b w:val="0"/>
          <w:bCs/>
          <w:lang w:bidi="es-ES"/>
        </w:rPr>
        <w:t>procecess</w:t>
      </w:r>
      <w:proofErr w:type="spellEnd"/>
      <w:r w:rsidRPr="001E1F12">
        <w:rPr>
          <w:b w:val="0"/>
          <w:bCs/>
          <w:lang w:bidi="es-ES"/>
        </w:rPr>
        <w:t xml:space="preserve"> splits the data on “days” and process each day </w:t>
      </w:r>
      <w:proofErr w:type="spellStart"/>
      <w:r w:rsidRPr="001E1F12">
        <w:rPr>
          <w:b w:val="0"/>
          <w:bCs/>
          <w:lang w:bidi="es-ES"/>
        </w:rPr>
        <w:t>separatlly</w:t>
      </w:r>
      <w:proofErr w:type="spellEnd"/>
      <w:r w:rsidRPr="001E1F12">
        <w:rPr>
          <w:b w:val="0"/>
          <w:bCs/>
          <w:lang w:bidi="es-ES"/>
        </w:rPr>
        <w:t xml:space="preserve">, the program reads all the dataset and then divides the data equally among the days, and each day has a minimum amount of data approximately 1,28 millions of entries, it loads each split, reads all its entries saving also which entries are labelled as 1 and 0, and then stored in files as </w:t>
      </w:r>
      <w:proofErr w:type="spellStart"/>
      <w:r w:rsidRPr="001E1F12">
        <w:rPr>
          <w:b w:val="0"/>
          <w:bCs/>
          <w:lang w:bidi="es-ES"/>
        </w:rPr>
        <w:t>train_day_X.npz</w:t>
      </w:r>
      <w:proofErr w:type="spellEnd"/>
      <w:r w:rsidRPr="001E1F12">
        <w:rPr>
          <w:b w:val="0"/>
          <w:bCs/>
          <w:lang w:bidi="es-ES"/>
        </w:rPr>
        <w:t xml:space="preserve">, at the end of the process the program take all this generated sub-files and converge all of them in a general file named </w:t>
      </w:r>
      <w:proofErr w:type="spellStart"/>
      <w:r w:rsidR="001E1F12" w:rsidRPr="001E1F12">
        <w:rPr>
          <w:b w:val="0"/>
          <w:bCs/>
          <w:lang w:bidi="es-ES"/>
        </w:rPr>
        <w:t>kaggleAdDisplayChallenge_processed.npz</w:t>
      </w:r>
      <w:proofErr w:type="spellEnd"/>
      <w:r w:rsidRPr="001E1F12">
        <w:rPr>
          <w:b w:val="0"/>
          <w:bCs/>
          <w:lang w:bidi="es-ES"/>
        </w:rPr>
        <w:t xml:space="preserve">. I did the preprocessing of the 45 million data entries (I think it was this value I didn’t check), </w:t>
      </w:r>
      <w:proofErr w:type="spellStart"/>
      <w:r w:rsidRPr="001E1F12">
        <w:rPr>
          <w:b w:val="0"/>
          <w:bCs/>
          <w:lang w:bidi="es-ES"/>
        </w:rPr>
        <w:t>wich</w:t>
      </w:r>
      <w:proofErr w:type="spellEnd"/>
      <w:r w:rsidRPr="001E1F12">
        <w:rPr>
          <w:b w:val="0"/>
          <w:bCs/>
          <w:lang w:bidi="es-ES"/>
        </w:rPr>
        <w:t xml:space="preserve"> took 12 hours for the process to be killed when the program wanted to concatenate all the splits for making a final all-together file.</w:t>
      </w:r>
    </w:p>
    <w:p w14:paraId="79C3A96F" w14:textId="2B3053EB" w:rsidR="001E1F12" w:rsidRPr="001E1F12" w:rsidRDefault="001E1F12" w:rsidP="00743A73">
      <w:pPr>
        <w:rPr>
          <w:b w:val="0"/>
          <w:bCs/>
          <w:lang w:bidi="es-ES"/>
        </w:rPr>
      </w:pPr>
      <w:proofErr w:type="gramStart"/>
      <w:r w:rsidRPr="001E1F12">
        <w:rPr>
          <w:b w:val="0"/>
          <w:bCs/>
          <w:lang w:bidi="es-ES"/>
        </w:rPr>
        <w:t>So</w:t>
      </w:r>
      <w:proofErr w:type="gramEnd"/>
      <w:r w:rsidRPr="001E1F12">
        <w:rPr>
          <w:b w:val="0"/>
          <w:bCs/>
          <w:lang w:bidi="es-ES"/>
        </w:rPr>
        <w:t xml:space="preserve"> after many </w:t>
      </w:r>
      <w:proofErr w:type="gramStart"/>
      <w:r w:rsidRPr="001E1F12">
        <w:rPr>
          <w:b w:val="0"/>
          <w:bCs/>
          <w:lang w:bidi="es-ES"/>
        </w:rPr>
        <w:t>tries</w:t>
      </w:r>
      <w:proofErr w:type="gramEnd"/>
      <w:r w:rsidRPr="001E1F12">
        <w:rPr>
          <w:b w:val="0"/>
          <w:bCs/>
          <w:lang w:bidi="es-ES"/>
        </w:rPr>
        <w:t xml:space="preserve"> I discovered that the training has a minimum </w:t>
      </w:r>
      <w:proofErr w:type="gramStart"/>
      <w:r w:rsidRPr="001E1F12">
        <w:rPr>
          <w:b w:val="0"/>
          <w:bCs/>
          <w:lang w:bidi="es-ES"/>
        </w:rPr>
        <w:t>amount</w:t>
      </w:r>
      <w:proofErr w:type="gramEnd"/>
      <w:r w:rsidRPr="001E1F12">
        <w:rPr>
          <w:b w:val="0"/>
          <w:bCs/>
          <w:lang w:bidi="es-ES"/>
        </w:rPr>
        <w:t xml:space="preserve"> of “days” to be able to conclude with out errors, which is 7 so, </w:t>
      </w:r>
      <w:r w:rsidRPr="001E1F12">
        <w:rPr>
          <w:b w:val="0"/>
          <w:lang w:bidi="es-ES"/>
        </w:rPr>
        <w:t>I sampled 9 million entries from train.txt (using a head from the train.txt and redirecting it to another txt file), which is roughly the minimum required to cover 7 days.</w:t>
      </w:r>
    </w:p>
    <w:p w14:paraId="14FBB011" w14:textId="53A3C63B" w:rsidR="00743A73" w:rsidRPr="001E1F12" w:rsidRDefault="001E1F12" w:rsidP="00743A73">
      <w:pPr>
        <w:rPr>
          <w:b w:val="0"/>
          <w:bCs/>
          <w:lang w:bidi="es-ES"/>
        </w:rPr>
      </w:pPr>
      <w:r w:rsidRPr="001E1F12">
        <w:rPr>
          <w:b w:val="0"/>
          <w:bCs/>
          <w:lang w:bidi="es-ES"/>
        </w:rPr>
        <w:t xml:space="preserve">To run the </w:t>
      </w:r>
      <w:proofErr w:type="gramStart"/>
      <w:r w:rsidRPr="001E1F12">
        <w:rPr>
          <w:b w:val="0"/>
          <w:bCs/>
          <w:lang w:bidi="es-ES"/>
        </w:rPr>
        <w:t>preprocess</w:t>
      </w:r>
      <w:proofErr w:type="gramEnd"/>
      <w:r w:rsidRPr="001E1F12">
        <w:rPr>
          <w:b w:val="0"/>
          <w:bCs/>
          <w:lang w:bidi="es-ES"/>
        </w:rPr>
        <w:t xml:space="preserve"> you must enter in the bash</w:t>
      </w:r>
      <w:r w:rsidR="00743A73" w:rsidRPr="001E1F12">
        <w:rPr>
          <w:b w:val="0"/>
          <w:bCs/>
          <w:lang w:bidi="es-ES"/>
        </w:rPr>
        <w:t xml:space="preserve"> the following code</w:t>
      </w:r>
      <w:r w:rsidRPr="001E1F12">
        <w:rPr>
          <w:b w:val="0"/>
          <w:bCs/>
          <w:lang w:bidi="es-ES"/>
        </w:rPr>
        <w:t>:</w:t>
      </w:r>
    </w:p>
    <w:p w14:paraId="39343F90" w14:textId="77777777" w:rsidR="001E1F12" w:rsidRDefault="001E1F12" w:rsidP="001E1F12">
      <w:pPr>
        <w:rPr>
          <w:lang w:bidi="es-ES"/>
        </w:rPr>
      </w:pPr>
    </w:p>
    <w:p w14:paraId="46FD0FFE" w14:textId="20AA1D56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python</w:t>
      </w:r>
    </w:p>
    <w:p w14:paraId="755B5E4F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</w:p>
    <w:p w14:paraId="4D3DF123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 xml:space="preserve">import </w:t>
      </w:r>
      <w:proofErr w:type="spellStart"/>
      <w:r w:rsidRPr="001E1F12">
        <w:rPr>
          <w:b w:val="0"/>
          <w:bCs/>
          <w:color w:val="92D050"/>
          <w:lang w:bidi="es-ES"/>
        </w:rPr>
        <w:t>os</w:t>
      </w:r>
      <w:proofErr w:type="spellEnd"/>
    </w:p>
    <w:p w14:paraId="5C58B00B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 xml:space="preserve">from </w:t>
      </w:r>
      <w:proofErr w:type="spellStart"/>
      <w:r w:rsidRPr="001E1F12">
        <w:rPr>
          <w:color w:val="92D050"/>
          <w:lang w:bidi="es-ES"/>
        </w:rPr>
        <w:t>data_utils</w:t>
      </w:r>
      <w:proofErr w:type="spellEnd"/>
      <w:r w:rsidRPr="001E1F12">
        <w:rPr>
          <w:color w:val="92D050"/>
          <w:lang w:bidi="es-ES"/>
        </w:rPr>
        <w:t xml:space="preserve"> import </w:t>
      </w:r>
      <w:proofErr w:type="spellStart"/>
      <w:r w:rsidRPr="001E1F12">
        <w:rPr>
          <w:color w:val="92D050"/>
          <w:lang w:bidi="es-ES"/>
        </w:rPr>
        <w:t>getCriteoAdData</w:t>
      </w:r>
      <w:proofErr w:type="spellEnd"/>
    </w:p>
    <w:p w14:paraId="51667827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</w:p>
    <w:p w14:paraId="631C480F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proofErr w:type="spellStart"/>
      <w:proofErr w:type="gramStart"/>
      <w:r w:rsidRPr="001E1F12">
        <w:rPr>
          <w:b w:val="0"/>
          <w:bCs/>
          <w:color w:val="92D050"/>
          <w:lang w:bidi="es-ES"/>
        </w:rPr>
        <w:t>getCriteoAdData</w:t>
      </w:r>
      <w:proofErr w:type="spellEnd"/>
      <w:r w:rsidRPr="001E1F12">
        <w:rPr>
          <w:b w:val="0"/>
          <w:bCs/>
          <w:color w:val="92D050"/>
          <w:lang w:bidi="es-ES"/>
        </w:rPr>
        <w:t>(</w:t>
      </w:r>
      <w:proofErr w:type="gramEnd"/>
    </w:p>
    <w:p w14:paraId="4F0543C3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    datafile="/workspace/</w:t>
      </w:r>
      <w:proofErr w:type="spellStart"/>
      <w:r w:rsidRPr="001E1F12">
        <w:rPr>
          <w:b w:val="0"/>
          <w:bCs/>
          <w:color w:val="92D050"/>
          <w:lang w:bidi="es-ES"/>
        </w:rPr>
        <w:t>dlrm</w:t>
      </w:r>
      <w:proofErr w:type="spellEnd"/>
      <w:r w:rsidRPr="001E1F12">
        <w:rPr>
          <w:b w:val="0"/>
          <w:bCs/>
          <w:color w:val="92D050"/>
          <w:lang w:bidi="es-ES"/>
        </w:rPr>
        <w:t>/datasets/train_9M.txt",</w:t>
      </w:r>
    </w:p>
    <w:p w14:paraId="1805614A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    </w:t>
      </w:r>
      <w:proofErr w:type="spellStart"/>
      <w:r w:rsidRPr="001E1F12">
        <w:rPr>
          <w:b w:val="0"/>
          <w:bCs/>
          <w:color w:val="92D050"/>
          <w:lang w:bidi="es-ES"/>
        </w:rPr>
        <w:t>o_filename</w:t>
      </w:r>
      <w:proofErr w:type="spellEnd"/>
      <w:r w:rsidRPr="001E1F12">
        <w:rPr>
          <w:b w:val="0"/>
          <w:bCs/>
          <w:color w:val="92D050"/>
          <w:lang w:bidi="es-ES"/>
        </w:rPr>
        <w:t>="</w:t>
      </w:r>
      <w:proofErr w:type="spellStart"/>
      <w:r w:rsidRPr="001E1F12">
        <w:rPr>
          <w:b w:val="0"/>
          <w:bCs/>
          <w:color w:val="92D050"/>
          <w:lang w:bidi="es-ES"/>
        </w:rPr>
        <w:t>kaggleAdDisplayChallenge_processed</w:t>
      </w:r>
      <w:proofErr w:type="spellEnd"/>
      <w:r w:rsidRPr="001E1F12">
        <w:rPr>
          <w:b w:val="0"/>
          <w:bCs/>
          <w:color w:val="92D050"/>
          <w:lang w:bidi="es-ES"/>
        </w:rPr>
        <w:t>",</w:t>
      </w:r>
    </w:p>
    <w:p w14:paraId="2172185F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    </w:t>
      </w:r>
      <w:proofErr w:type="spellStart"/>
      <w:r w:rsidRPr="001E1F12">
        <w:rPr>
          <w:b w:val="0"/>
          <w:bCs/>
          <w:color w:val="92D050"/>
          <w:lang w:bidi="es-ES"/>
        </w:rPr>
        <w:t>max_ind_range</w:t>
      </w:r>
      <w:proofErr w:type="spellEnd"/>
      <w:r w:rsidRPr="001E1F12">
        <w:rPr>
          <w:b w:val="0"/>
          <w:bCs/>
          <w:color w:val="92D050"/>
          <w:lang w:bidi="es-ES"/>
        </w:rPr>
        <w:t>=9000000,</w:t>
      </w:r>
    </w:p>
    <w:p w14:paraId="311DA8BD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    </w:t>
      </w:r>
      <w:proofErr w:type="spellStart"/>
      <w:r w:rsidRPr="001E1F12">
        <w:rPr>
          <w:b w:val="0"/>
          <w:bCs/>
          <w:color w:val="92D050"/>
          <w:lang w:bidi="es-ES"/>
        </w:rPr>
        <w:t>sub_sample_rate</w:t>
      </w:r>
      <w:proofErr w:type="spellEnd"/>
      <w:r w:rsidRPr="001E1F12">
        <w:rPr>
          <w:b w:val="0"/>
          <w:bCs/>
          <w:color w:val="92D050"/>
          <w:lang w:bidi="es-ES"/>
        </w:rPr>
        <w:t>=0.0,</w:t>
      </w:r>
    </w:p>
    <w:p w14:paraId="59DF254A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    days=7,</w:t>
      </w:r>
    </w:p>
    <w:p w14:paraId="60A65E6C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lastRenderedPageBreak/>
        <w:t>    </w:t>
      </w:r>
      <w:proofErr w:type="spellStart"/>
      <w:r w:rsidRPr="001E1F12">
        <w:rPr>
          <w:b w:val="0"/>
          <w:bCs/>
          <w:color w:val="92D050"/>
          <w:lang w:bidi="es-ES"/>
        </w:rPr>
        <w:t>data_split</w:t>
      </w:r>
      <w:proofErr w:type="spellEnd"/>
      <w:r w:rsidRPr="001E1F12">
        <w:rPr>
          <w:b w:val="0"/>
          <w:bCs/>
          <w:color w:val="92D050"/>
          <w:lang w:bidi="es-ES"/>
        </w:rPr>
        <w:t>='train',</w:t>
      </w:r>
    </w:p>
    <w:p w14:paraId="69814D91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    randomize='total',</w:t>
      </w:r>
    </w:p>
    <w:p w14:paraId="2089A8F1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    </w:t>
      </w:r>
      <w:proofErr w:type="spellStart"/>
      <w:r w:rsidRPr="001E1F12">
        <w:rPr>
          <w:b w:val="0"/>
          <w:bCs/>
          <w:color w:val="92D050"/>
          <w:lang w:bidi="es-ES"/>
        </w:rPr>
        <w:t>criteo_kaggle</w:t>
      </w:r>
      <w:proofErr w:type="spellEnd"/>
      <w:r w:rsidRPr="001E1F12">
        <w:rPr>
          <w:b w:val="0"/>
          <w:bCs/>
          <w:color w:val="92D050"/>
          <w:lang w:bidi="es-ES"/>
        </w:rPr>
        <w:t>=True,</w:t>
      </w:r>
    </w:p>
    <w:p w14:paraId="5C22E34A" w14:textId="77777777" w:rsidR="001E1F12" w:rsidRPr="00060F43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    </w:t>
      </w:r>
      <w:proofErr w:type="spellStart"/>
      <w:r w:rsidRPr="00060F43">
        <w:rPr>
          <w:b w:val="0"/>
          <w:bCs/>
          <w:color w:val="92D050"/>
          <w:lang w:bidi="es-ES"/>
        </w:rPr>
        <w:t>memory_map</w:t>
      </w:r>
      <w:proofErr w:type="spellEnd"/>
      <w:r w:rsidRPr="00060F43">
        <w:rPr>
          <w:b w:val="0"/>
          <w:bCs/>
          <w:color w:val="92D050"/>
          <w:lang w:bidi="es-ES"/>
        </w:rPr>
        <w:t>=False</w:t>
      </w:r>
    </w:p>
    <w:p w14:paraId="4176817F" w14:textId="77777777" w:rsidR="001E1F12" w:rsidRPr="00060F43" w:rsidRDefault="001E1F12" w:rsidP="001E1F12">
      <w:pPr>
        <w:rPr>
          <w:b w:val="0"/>
          <w:bCs/>
          <w:color w:val="92D050"/>
          <w:lang w:bidi="es-ES"/>
        </w:rPr>
      </w:pPr>
      <w:r w:rsidRPr="00060F43">
        <w:rPr>
          <w:b w:val="0"/>
          <w:bCs/>
          <w:color w:val="92D050"/>
          <w:lang w:bidi="es-ES"/>
        </w:rPr>
        <w:t>)</w:t>
      </w:r>
    </w:p>
    <w:p w14:paraId="04E66BC9" w14:textId="77777777" w:rsidR="00743A73" w:rsidRDefault="00743A73" w:rsidP="00743A73">
      <w:pPr>
        <w:rPr>
          <w:lang w:bidi="es-ES"/>
        </w:rPr>
      </w:pPr>
    </w:p>
    <w:p w14:paraId="5079AA1A" w14:textId="5F13163C" w:rsidR="00743A73" w:rsidRDefault="00743A73" w:rsidP="00743A73">
      <w:pPr>
        <w:pStyle w:val="Heading3"/>
      </w:pPr>
      <w:r>
        <w:t>TRAINIG</w:t>
      </w:r>
    </w:p>
    <w:p w14:paraId="5813160F" w14:textId="4988DEDC" w:rsidR="00743A73" w:rsidRDefault="001E1F12" w:rsidP="00743A73">
      <w:pPr>
        <w:rPr>
          <w:b w:val="0"/>
          <w:bCs/>
          <w:lang w:bidi="es-ES"/>
        </w:rPr>
      </w:pPr>
      <w:r w:rsidRPr="001E1F12">
        <w:rPr>
          <w:b w:val="0"/>
          <w:bCs/>
          <w:lang w:bidi="es-ES"/>
        </w:rPr>
        <w:t>As said before the model was extremely heavy, I did so many tries all ending on the killing of the process. On the command used to execute the training all the “light” parameters can be seen:</w:t>
      </w:r>
    </w:p>
    <w:p w14:paraId="0CAACD66" w14:textId="77777777" w:rsidR="001E1F12" w:rsidRDefault="001E1F12" w:rsidP="001E1F12">
      <w:pPr>
        <w:rPr>
          <w:b w:val="0"/>
          <w:bCs/>
          <w:lang w:bidi="es-ES"/>
        </w:rPr>
      </w:pPr>
    </w:p>
    <w:p w14:paraId="6DC18A2D" w14:textId="46036E49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 xml:space="preserve">python </w:t>
      </w:r>
      <w:r w:rsidRPr="001E1F12">
        <w:rPr>
          <w:color w:val="92D050"/>
          <w:lang w:bidi="es-ES"/>
        </w:rPr>
        <w:t>dlrm_s_pytorch.py</w:t>
      </w:r>
      <w:r w:rsidRPr="001E1F12">
        <w:rPr>
          <w:b w:val="0"/>
          <w:bCs/>
          <w:color w:val="92D050"/>
          <w:lang w:bidi="es-ES"/>
        </w:rPr>
        <w:t xml:space="preserve"> \</w:t>
      </w:r>
    </w:p>
    <w:p w14:paraId="34DED024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  --arch-sparse-feature-size=8 \</w:t>
      </w:r>
    </w:p>
    <w:p w14:paraId="62E3CF37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  --arch-</w:t>
      </w:r>
      <w:proofErr w:type="spellStart"/>
      <w:r w:rsidRPr="001E1F12">
        <w:rPr>
          <w:b w:val="0"/>
          <w:bCs/>
          <w:color w:val="92D050"/>
          <w:lang w:bidi="es-ES"/>
        </w:rPr>
        <w:t>mlp</w:t>
      </w:r>
      <w:proofErr w:type="spellEnd"/>
      <w:r w:rsidRPr="001E1F12">
        <w:rPr>
          <w:b w:val="0"/>
          <w:bCs/>
          <w:color w:val="92D050"/>
          <w:lang w:bidi="es-ES"/>
        </w:rPr>
        <w:t>-bot="13-8-8" \</w:t>
      </w:r>
    </w:p>
    <w:p w14:paraId="58915E86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  --arch-</w:t>
      </w:r>
      <w:proofErr w:type="spellStart"/>
      <w:r w:rsidRPr="001E1F12">
        <w:rPr>
          <w:b w:val="0"/>
          <w:bCs/>
          <w:color w:val="92D050"/>
          <w:lang w:bidi="es-ES"/>
        </w:rPr>
        <w:t>mlp</w:t>
      </w:r>
      <w:proofErr w:type="spellEnd"/>
      <w:r w:rsidRPr="001E1F12">
        <w:rPr>
          <w:b w:val="0"/>
          <w:bCs/>
          <w:color w:val="92D050"/>
          <w:lang w:bidi="es-ES"/>
        </w:rPr>
        <w:t>-top="8-4-1" \</w:t>
      </w:r>
    </w:p>
    <w:p w14:paraId="5BE429F2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  --data-generation=dataset \</w:t>
      </w:r>
    </w:p>
    <w:p w14:paraId="5B2A1F00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  --</w:t>
      </w:r>
      <w:proofErr w:type="gramStart"/>
      <w:r w:rsidRPr="001E1F12">
        <w:rPr>
          <w:b w:val="0"/>
          <w:bCs/>
          <w:color w:val="92D050"/>
          <w:lang w:bidi="es-ES"/>
        </w:rPr>
        <w:t>data-set</w:t>
      </w:r>
      <w:proofErr w:type="gramEnd"/>
      <w:r w:rsidRPr="001E1F12">
        <w:rPr>
          <w:b w:val="0"/>
          <w:bCs/>
          <w:color w:val="92D050"/>
          <w:lang w:bidi="es-ES"/>
        </w:rPr>
        <w:t>=</w:t>
      </w:r>
      <w:proofErr w:type="spellStart"/>
      <w:r w:rsidRPr="001E1F12">
        <w:rPr>
          <w:b w:val="0"/>
          <w:bCs/>
          <w:color w:val="92D050"/>
          <w:lang w:bidi="es-ES"/>
        </w:rPr>
        <w:t>kaggle</w:t>
      </w:r>
      <w:proofErr w:type="spellEnd"/>
      <w:r w:rsidRPr="001E1F12">
        <w:rPr>
          <w:b w:val="0"/>
          <w:bCs/>
          <w:color w:val="92D050"/>
          <w:lang w:bidi="es-ES"/>
        </w:rPr>
        <w:t xml:space="preserve"> \</w:t>
      </w:r>
    </w:p>
    <w:p w14:paraId="79F42707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  --raw-data-file=./datasets/train_9M.txt \</w:t>
      </w:r>
    </w:p>
    <w:p w14:paraId="268A2431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  --processed-data-file=./datasets/kaggleAdDisplayChallenge_processed.npz \</w:t>
      </w:r>
    </w:p>
    <w:p w14:paraId="1C9B2DF7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  --loss-function=</w:t>
      </w:r>
      <w:proofErr w:type="spellStart"/>
      <w:r w:rsidRPr="001E1F12">
        <w:rPr>
          <w:b w:val="0"/>
          <w:bCs/>
          <w:color w:val="92D050"/>
          <w:lang w:bidi="es-ES"/>
        </w:rPr>
        <w:t>bce</w:t>
      </w:r>
      <w:proofErr w:type="spellEnd"/>
      <w:r w:rsidRPr="001E1F12">
        <w:rPr>
          <w:b w:val="0"/>
          <w:bCs/>
          <w:color w:val="92D050"/>
          <w:lang w:bidi="es-ES"/>
        </w:rPr>
        <w:t xml:space="preserve"> \</w:t>
      </w:r>
    </w:p>
    <w:p w14:paraId="083F1F1F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  --round-targets=True \</w:t>
      </w:r>
    </w:p>
    <w:p w14:paraId="78999930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  --learning-rate=0.05 \</w:t>
      </w:r>
    </w:p>
    <w:p w14:paraId="3796B7BB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  --mini-batch-size=1 \</w:t>
      </w:r>
    </w:p>
    <w:p w14:paraId="2C134CFD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  --test-mini-batch-size=2 \</w:t>
      </w:r>
    </w:p>
    <w:p w14:paraId="7B7D4765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  --test-</w:t>
      </w:r>
      <w:proofErr w:type="spellStart"/>
      <w:r w:rsidRPr="001E1F12">
        <w:rPr>
          <w:b w:val="0"/>
          <w:bCs/>
          <w:color w:val="92D050"/>
          <w:lang w:bidi="es-ES"/>
        </w:rPr>
        <w:t>num</w:t>
      </w:r>
      <w:proofErr w:type="spellEnd"/>
      <w:r w:rsidRPr="001E1F12">
        <w:rPr>
          <w:b w:val="0"/>
          <w:bCs/>
          <w:color w:val="92D050"/>
          <w:lang w:bidi="es-ES"/>
        </w:rPr>
        <w:t>-workers=0 \</w:t>
      </w:r>
    </w:p>
    <w:p w14:paraId="1028E475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  --</w:t>
      </w:r>
      <w:proofErr w:type="spellStart"/>
      <w:r w:rsidRPr="001E1F12">
        <w:rPr>
          <w:b w:val="0"/>
          <w:bCs/>
          <w:color w:val="92D050"/>
          <w:lang w:bidi="es-ES"/>
        </w:rPr>
        <w:t>num</w:t>
      </w:r>
      <w:proofErr w:type="spellEnd"/>
      <w:r w:rsidRPr="001E1F12">
        <w:rPr>
          <w:b w:val="0"/>
          <w:bCs/>
          <w:color w:val="92D050"/>
          <w:lang w:bidi="es-ES"/>
        </w:rPr>
        <w:t>-batches=10 \</w:t>
      </w:r>
    </w:p>
    <w:p w14:paraId="0BD10C3D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  --print-</w:t>
      </w:r>
      <w:proofErr w:type="spellStart"/>
      <w:r w:rsidRPr="001E1F12">
        <w:rPr>
          <w:b w:val="0"/>
          <w:bCs/>
          <w:color w:val="92D050"/>
          <w:lang w:bidi="es-ES"/>
        </w:rPr>
        <w:t>freq</w:t>
      </w:r>
      <w:proofErr w:type="spellEnd"/>
      <w:r w:rsidRPr="001E1F12">
        <w:rPr>
          <w:b w:val="0"/>
          <w:bCs/>
          <w:color w:val="92D050"/>
          <w:lang w:bidi="es-ES"/>
        </w:rPr>
        <w:t>=10 \</w:t>
      </w:r>
    </w:p>
    <w:p w14:paraId="6DCF2852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  --print-time \</w:t>
      </w:r>
    </w:p>
    <w:p w14:paraId="3F4AB96A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  --test-</w:t>
      </w:r>
      <w:proofErr w:type="spellStart"/>
      <w:r w:rsidRPr="001E1F12">
        <w:rPr>
          <w:b w:val="0"/>
          <w:bCs/>
          <w:color w:val="92D050"/>
          <w:lang w:bidi="es-ES"/>
        </w:rPr>
        <w:t>freq</w:t>
      </w:r>
      <w:proofErr w:type="spellEnd"/>
      <w:r w:rsidRPr="001E1F12">
        <w:rPr>
          <w:b w:val="0"/>
          <w:bCs/>
          <w:color w:val="92D050"/>
          <w:lang w:bidi="es-ES"/>
        </w:rPr>
        <w:t>=10 \</w:t>
      </w:r>
    </w:p>
    <w:p w14:paraId="30B7F971" w14:textId="77777777" w:rsidR="001E1F12" w:rsidRPr="001E1F12" w:rsidRDefault="001E1F12" w:rsidP="001E1F12">
      <w:pPr>
        <w:rPr>
          <w:b w:val="0"/>
          <w:bCs/>
          <w:color w:val="92D050"/>
          <w:lang w:bidi="es-ES"/>
        </w:rPr>
      </w:pPr>
      <w:r w:rsidRPr="001E1F12">
        <w:rPr>
          <w:b w:val="0"/>
          <w:bCs/>
          <w:color w:val="92D050"/>
          <w:lang w:bidi="es-ES"/>
        </w:rPr>
        <w:t>  --save-model=</w:t>
      </w:r>
      <w:proofErr w:type="spellStart"/>
      <w:r w:rsidRPr="001E1F12">
        <w:rPr>
          <w:b w:val="0"/>
          <w:bCs/>
          <w:color w:val="92D050"/>
          <w:lang w:bidi="es-ES"/>
        </w:rPr>
        <w:t>dlrm_model.pth</w:t>
      </w:r>
      <w:proofErr w:type="spellEnd"/>
    </w:p>
    <w:p w14:paraId="50320E18" w14:textId="77777777" w:rsidR="001E1F12" w:rsidRPr="001E1F12" w:rsidRDefault="001E1F12" w:rsidP="00743A73">
      <w:pPr>
        <w:rPr>
          <w:b w:val="0"/>
          <w:bCs/>
          <w:lang w:bidi="es-ES"/>
        </w:rPr>
      </w:pPr>
    </w:p>
    <w:p w14:paraId="342B2EC0" w14:textId="6C7B8509" w:rsidR="001E1F12" w:rsidRDefault="001E1F12" w:rsidP="00743A73">
      <w:pPr>
        <w:rPr>
          <w:lang w:bidi="es-ES"/>
        </w:rPr>
      </w:pPr>
      <w:r>
        <w:rPr>
          <w:lang w:bidi="es-ES"/>
        </w:rPr>
        <w:lastRenderedPageBreak/>
        <w:t>Important note:</w:t>
      </w:r>
      <w:r w:rsidR="00423F6B">
        <w:rPr>
          <w:lang w:bidi="es-ES"/>
        </w:rPr>
        <w:t xml:space="preserve"> </w:t>
      </w:r>
      <w:r w:rsidR="00423F6B" w:rsidRPr="00423F6B">
        <w:rPr>
          <w:b w:val="0"/>
          <w:bCs/>
          <w:lang w:bidi="es-ES"/>
        </w:rPr>
        <w:t>We perform an accuracy check (if it's better than the previous training, it gets saved) so the trained model can be stored in first place and after if a training with better results occurs it also saves it.</w:t>
      </w:r>
    </w:p>
    <w:p w14:paraId="2539F4FA" w14:textId="3BA04141" w:rsidR="00423F6B" w:rsidRDefault="00423F6B" w:rsidP="00743A73">
      <w:pPr>
        <w:rPr>
          <w:lang w:bidi="es-ES"/>
        </w:rPr>
      </w:pPr>
      <w:r>
        <w:rPr>
          <w:lang w:bidi="es-ES"/>
        </w:rPr>
        <w:t>TRAINIG OUTPUT:</w:t>
      </w:r>
    </w:p>
    <w:p w14:paraId="36BC80F1" w14:textId="77777777" w:rsidR="00423F6B" w:rsidRPr="00423F6B" w:rsidRDefault="00423F6B" w:rsidP="00423F6B">
      <w:pPr>
        <w:ind w:left="720"/>
        <w:rPr>
          <w:b w:val="0"/>
          <w:bCs/>
          <w:i/>
          <w:iCs/>
          <w:sz w:val="24"/>
          <w:szCs w:val="20"/>
          <w:lang w:bidi="es-ES"/>
        </w:rPr>
      </w:pPr>
      <w:r w:rsidRPr="00423F6B">
        <w:rPr>
          <w:b w:val="0"/>
          <w:bCs/>
          <w:i/>
          <w:iCs/>
          <w:sz w:val="24"/>
          <w:szCs w:val="20"/>
          <w:lang w:bidi="es-ES"/>
        </w:rPr>
        <w:t>world size: 1, current rank: 0, local rank: 0</w:t>
      </w:r>
    </w:p>
    <w:p w14:paraId="78AB8194" w14:textId="77777777" w:rsidR="00423F6B" w:rsidRPr="00423F6B" w:rsidRDefault="00423F6B" w:rsidP="00423F6B">
      <w:pPr>
        <w:ind w:left="720"/>
        <w:rPr>
          <w:b w:val="0"/>
          <w:bCs/>
          <w:i/>
          <w:iCs/>
          <w:sz w:val="24"/>
          <w:szCs w:val="20"/>
          <w:lang w:bidi="es-ES"/>
        </w:rPr>
      </w:pPr>
      <w:r w:rsidRPr="00423F6B">
        <w:rPr>
          <w:b w:val="0"/>
          <w:bCs/>
          <w:i/>
          <w:iCs/>
          <w:sz w:val="24"/>
          <w:szCs w:val="20"/>
          <w:lang w:bidi="es-ES"/>
        </w:rPr>
        <w:t>Using CPU...</w:t>
      </w:r>
    </w:p>
    <w:p w14:paraId="6696F769" w14:textId="77777777" w:rsidR="00423F6B" w:rsidRPr="00423F6B" w:rsidRDefault="00423F6B" w:rsidP="00423F6B">
      <w:pPr>
        <w:ind w:left="720"/>
        <w:rPr>
          <w:b w:val="0"/>
          <w:bCs/>
          <w:i/>
          <w:iCs/>
          <w:sz w:val="24"/>
          <w:szCs w:val="20"/>
          <w:lang w:bidi="es-ES"/>
        </w:rPr>
      </w:pPr>
      <w:r w:rsidRPr="00423F6B">
        <w:rPr>
          <w:b w:val="0"/>
          <w:bCs/>
          <w:i/>
          <w:iCs/>
          <w:sz w:val="24"/>
          <w:szCs w:val="20"/>
          <w:lang w:bidi="es-ES"/>
        </w:rPr>
        <w:t>Reading pre-processed data=./datasets/</w:t>
      </w:r>
      <w:proofErr w:type="spellStart"/>
      <w:r w:rsidRPr="00423F6B">
        <w:rPr>
          <w:b w:val="0"/>
          <w:bCs/>
          <w:i/>
          <w:iCs/>
          <w:sz w:val="24"/>
          <w:szCs w:val="20"/>
          <w:lang w:bidi="es-ES"/>
        </w:rPr>
        <w:t>kaggleAdDisplayChallenge_processed.npz</w:t>
      </w:r>
      <w:proofErr w:type="spellEnd"/>
    </w:p>
    <w:p w14:paraId="489E5FAB" w14:textId="77777777" w:rsidR="00423F6B" w:rsidRPr="00423F6B" w:rsidRDefault="00423F6B" w:rsidP="00423F6B">
      <w:pPr>
        <w:ind w:left="720"/>
        <w:rPr>
          <w:i/>
          <w:iCs/>
          <w:sz w:val="24"/>
          <w:szCs w:val="20"/>
          <w:lang w:bidi="es-ES"/>
        </w:rPr>
      </w:pPr>
      <w:r w:rsidRPr="00423F6B">
        <w:rPr>
          <w:i/>
          <w:iCs/>
          <w:sz w:val="24"/>
          <w:szCs w:val="20"/>
          <w:lang w:bidi="es-ES"/>
        </w:rPr>
        <w:t xml:space="preserve">Sparse </w:t>
      </w:r>
      <w:proofErr w:type="spellStart"/>
      <w:r w:rsidRPr="00423F6B">
        <w:rPr>
          <w:i/>
          <w:iCs/>
          <w:sz w:val="24"/>
          <w:szCs w:val="20"/>
          <w:lang w:bidi="es-ES"/>
        </w:rPr>
        <w:t>fea</w:t>
      </w:r>
      <w:proofErr w:type="spellEnd"/>
      <w:r w:rsidRPr="00423F6B">
        <w:rPr>
          <w:i/>
          <w:iCs/>
          <w:sz w:val="24"/>
          <w:szCs w:val="20"/>
          <w:lang w:bidi="es-ES"/>
        </w:rPr>
        <w:t xml:space="preserve"> = 26, Dense </w:t>
      </w:r>
      <w:proofErr w:type="spellStart"/>
      <w:r w:rsidRPr="00423F6B">
        <w:rPr>
          <w:i/>
          <w:iCs/>
          <w:sz w:val="24"/>
          <w:szCs w:val="20"/>
          <w:lang w:bidi="es-ES"/>
        </w:rPr>
        <w:t>fea</w:t>
      </w:r>
      <w:proofErr w:type="spellEnd"/>
      <w:r w:rsidRPr="00423F6B">
        <w:rPr>
          <w:i/>
          <w:iCs/>
          <w:sz w:val="24"/>
          <w:szCs w:val="20"/>
          <w:lang w:bidi="es-ES"/>
        </w:rPr>
        <w:t xml:space="preserve"> = 13</w:t>
      </w:r>
    </w:p>
    <w:p w14:paraId="7EC90BDE" w14:textId="77777777" w:rsidR="00423F6B" w:rsidRPr="00423F6B" w:rsidRDefault="00423F6B" w:rsidP="00423F6B">
      <w:pPr>
        <w:ind w:left="720"/>
        <w:rPr>
          <w:b w:val="0"/>
          <w:bCs/>
          <w:i/>
          <w:iCs/>
          <w:sz w:val="24"/>
          <w:szCs w:val="20"/>
          <w:lang w:bidi="es-ES"/>
        </w:rPr>
      </w:pPr>
      <w:r w:rsidRPr="00423F6B">
        <w:rPr>
          <w:b w:val="0"/>
          <w:bCs/>
          <w:i/>
          <w:iCs/>
          <w:sz w:val="24"/>
          <w:szCs w:val="20"/>
          <w:lang w:bidi="es-ES"/>
        </w:rPr>
        <w:t xml:space="preserve">Defined </w:t>
      </w:r>
      <w:r w:rsidRPr="00423F6B">
        <w:rPr>
          <w:i/>
          <w:iCs/>
          <w:sz w:val="24"/>
          <w:szCs w:val="20"/>
          <w:lang w:bidi="es-ES"/>
        </w:rPr>
        <w:t>train indices</w:t>
      </w:r>
      <w:r w:rsidRPr="00423F6B">
        <w:rPr>
          <w:b w:val="0"/>
          <w:bCs/>
          <w:i/>
          <w:iCs/>
          <w:sz w:val="24"/>
          <w:szCs w:val="20"/>
          <w:lang w:bidi="es-ES"/>
        </w:rPr>
        <w:t>...</w:t>
      </w:r>
    </w:p>
    <w:p w14:paraId="01D9414F" w14:textId="77777777" w:rsidR="00423F6B" w:rsidRPr="00423F6B" w:rsidRDefault="00423F6B" w:rsidP="00423F6B">
      <w:pPr>
        <w:ind w:left="720"/>
        <w:rPr>
          <w:b w:val="0"/>
          <w:bCs/>
          <w:i/>
          <w:iCs/>
          <w:sz w:val="24"/>
          <w:szCs w:val="20"/>
          <w:lang w:bidi="es-ES"/>
        </w:rPr>
      </w:pPr>
      <w:r w:rsidRPr="00423F6B">
        <w:rPr>
          <w:b w:val="0"/>
          <w:bCs/>
          <w:i/>
          <w:iCs/>
          <w:sz w:val="24"/>
          <w:szCs w:val="20"/>
          <w:lang w:bidi="es-ES"/>
        </w:rPr>
        <w:t>Randomized indices across days ...</w:t>
      </w:r>
    </w:p>
    <w:p w14:paraId="06AB1858" w14:textId="77777777" w:rsidR="00423F6B" w:rsidRPr="00423F6B" w:rsidRDefault="00423F6B" w:rsidP="00423F6B">
      <w:pPr>
        <w:ind w:left="720"/>
        <w:rPr>
          <w:b w:val="0"/>
          <w:bCs/>
          <w:i/>
          <w:iCs/>
          <w:sz w:val="24"/>
          <w:szCs w:val="20"/>
          <w:lang w:bidi="es-ES"/>
        </w:rPr>
      </w:pPr>
      <w:r w:rsidRPr="00423F6B">
        <w:rPr>
          <w:b w:val="0"/>
          <w:bCs/>
          <w:i/>
          <w:iCs/>
          <w:sz w:val="24"/>
          <w:szCs w:val="20"/>
          <w:lang w:bidi="es-ES"/>
        </w:rPr>
        <w:t>Split data according to indices...</w:t>
      </w:r>
    </w:p>
    <w:p w14:paraId="6CD194A0" w14:textId="77777777" w:rsidR="00423F6B" w:rsidRPr="00423F6B" w:rsidRDefault="00423F6B" w:rsidP="00423F6B">
      <w:pPr>
        <w:ind w:left="720"/>
        <w:rPr>
          <w:b w:val="0"/>
          <w:bCs/>
          <w:i/>
          <w:iCs/>
          <w:sz w:val="24"/>
          <w:szCs w:val="20"/>
          <w:lang w:bidi="es-ES"/>
        </w:rPr>
      </w:pPr>
      <w:r w:rsidRPr="00423F6B">
        <w:rPr>
          <w:b w:val="0"/>
          <w:bCs/>
          <w:i/>
          <w:iCs/>
          <w:sz w:val="24"/>
          <w:szCs w:val="20"/>
          <w:lang w:bidi="es-ES"/>
        </w:rPr>
        <w:t>Reading pre-processed data=./datasets/</w:t>
      </w:r>
      <w:proofErr w:type="spellStart"/>
      <w:r w:rsidRPr="00423F6B">
        <w:rPr>
          <w:b w:val="0"/>
          <w:bCs/>
          <w:i/>
          <w:iCs/>
          <w:sz w:val="24"/>
          <w:szCs w:val="20"/>
          <w:lang w:bidi="es-ES"/>
        </w:rPr>
        <w:t>kaggleAdDisplayChallenge_processed.npz</w:t>
      </w:r>
      <w:proofErr w:type="spellEnd"/>
    </w:p>
    <w:p w14:paraId="3F3FB8D9" w14:textId="77777777" w:rsidR="00423F6B" w:rsidRPr="00423F6B" w:rsidRDefault="00423F6B" w:rsidP="00423F6B">
      <w:pPr>
        <w:ind w:left="720"/>
        <w:rPr>
          <w:b w:val="0"/>
          <w:bCs/>
          <w:i/>
          <w:iCs/>
          <w:sz w:val="24"/>
          <w:szCs w:val="20"/>
          <w:lang w:bidi="es-ES"/>
        </w:rPr>
      </w:pPr>
      <w:r w:rsidRPr="00423F6B">
        <w:rPr>
          <w:b w:val="0"/>
          <w:bCs/>
          <w:i/>
          <w:iCs/>
          <w:sz w:val="24"/>
          <w:szCs w:val="20"/>
          <w:lang w:bidi="es-ES"/>
        </w:rPr>
        <w:t xml:space="preserve">Sparse </w:t>
      </w:r>
      <w:proofErr w:type="spellStart"/>
      <w:r w:rsidRPr="00423F6B">
        <w:rPr>
          <w:b w:val="0"/>
          <w:bCs/>
          <w:i/>
          <w:iCs/>
          <w:sz w:val="24"/>
          <w:szCs w:val="20"/>
          <w:lang w:bidi="es-ES"/>
        </w:rPr>
        <w:t>fea</w:t>
      </w:r>
      <w:proofErr w:type="spellEnd"/>
      <w:r w:rsidRPr="00423F6B">
        <w:rPr>
          <w:b w:val="0"/>
          <w:bCs/>
          <w:i/>
          <w:iCs/>
          <w:sz w:val="24"/>
          <w:szCs w:val="20"/>
          <w:lang w:bidi="es-ES"/>
        </w:rPr>
        <w:t xml:space="preserve"> = 26, Dense </w:t>
      </w:r>
      <w:proofErr w:type="spellStart"/>
      <w:r w:rsidRPr="00423F6B">
        <w:rPr>
          <w:b w:val="0"/>
          <w:bCs/>
          <w:i/>
          <w:iCs/>
          <w:sz w:val="24"/>
          <w:szCs w:val="20"/>
          <w:lang w:bidi="es-ES"/>
        </w:rPr>
        <w:t>fea</w:t>
      </w:r>
      <w:proofErr w:type="spellEnd"/>
      <w:r w:rsidRPr="00423F6B">
        <w:rPr>
          <w:b w:val="0"/>
          <w:bCs/>
          <w:i/>
          <w:iCs/>
          <w:sz w:val="24"/>
          <w:szCs w:val="20"/>
          <w:lang w:bidi="es-ES"/>
        </w:rPr>
        <w:t xml:space="preserve"> = 13</w:t>
      </w:r>
    </w:p>
    <w:p w14:paraId="0AA33BC5" w14:textId="77777777" w:rsidR="00423F6B" w:rsidRPr="00423F6B" w:rsidRDefault="00423F6B" w:rsidP="00423F6B">
      <w:pPr>
        <w:ind w:left="720"/>
        <w:rPr>
          <w:b w:val="0"/>
          <w:bCs/>
          <w:i/>
          <w:iCs/>
          <w:sz w:val="24"/>
          <w:szCs w:val="20"/>
          <w:lang w:bidi="es-ES"/>
        </w:rPr>
      </w:pPr>
      <w:r w:rsidRPr="00423F6B">
        <w:rPr>
          <w:b w:val="0"/>
          <w:bCs/>
          <w:i/>
          <w:iCs/>
          <w:sz w:val="24"/>
          <w:szCs w:val="20"/>
          <w:lang w:bidi="es-ES"/>
        </w:rPr>
        <w:t xml:space="preserve">Defined </w:t>
      </w:r>
      <w:r w:rsidRPr="00423F6B">
        <w:rPr>
          <w:i/>
          <w:iCs/>
          <w:sz w:val="24"/>
          <w:szCs w:val="20"/>
          <w:lang w:bidi="es-ES"/>
        </w:rPr>
        <w:t>test indices</w:t>
      </w:r>
      <w:r w:rsidRPr="00423F6B">
        <w:rPr>
          <w:b w:val="0"/>
          <w:bCs/>
          <w:i/>
          <w:iCs/>
          <w:sz w:val="24"/>
          <w:szCs w:val="20"/>
          <w:lang w:bidi="es-ES"/>
        </w:rPr>
        <w:t>...</w:t>
      </w:r>
    </w:p>
    <w:p w14:paraId="3338AD5D" w14:textId="77777777" w:rsidR="00423F6B" w:rsidRPr="00423F6B" w:rsidRDefault="00423F6B" w:rsidP="00423F6B">
      <w:pPr>
        <w:ind w:left="720"/>
        <w:rPr>
          <w:b w:val="0"/>
          <w:bCs/>
          <w:i/>
          <w:iCs/>
          <w:sz w:val="24"/>
          <w:szCs w:val="20"/>
          <w:lang w:bidi="es-ES"/>
        </w:rPr>
      </w:pPr>
      <w:r w:rsidRPr="00423F6B">
        <w:rPr>
          <w:b w:val="0"/>
          <w:bCs/>
          <w:i/>
          <w:iCs/>
          <w:sz w:val="24"/>
          <w:szCs w:val="20"/>
          <w:lang w:bidi="es-ES"/>
        </w:rPr>
        <w:t>Randomized indices across days ...</w:t>
      </w:r>
    </w:p>
    <w:p w14:paraId="205F967D" w14:textId="77777777" w:rsidR="00423F6B" w:rsidRPr="00423F6B" w:rsidRDefault="00423F6B" w:rsidP="00423F6B">
      <w:pPr>
        <w:ind w:left="720"/>
        <w:rPr>
          <w:b w:val="0"/>
          <w:bCs/>
          <w:i/>
          <w:iCs/>
          <w:sz w:val="24"/>
          <w:szCs w:val="20"/>
          <w:lang w:bidi="es-ES"/>
        </w:rPr>
      </w:pPr>
      <w:r w:rsidRPr="00423F6B">
        <w:rPr>
          <w:b w:val="0"/>
          <w:bCs/>
          <w:i/>
          <w:iCs/>
          <w:sz w:val="24"/>
          <w:szCs w:val="20"/>
          <w:lang w:bidi="es-ES"/>
        </w:rPr>
        <w:t>Split data according to indices...</w:t>
      </w:r>
    </w:p>
    <w:p w14:paraId="0E1CFAC0" w14:textId="77777777" w:rsidR="00423F6B" w:rsidRPr="00423F6B" w:rsidRDefault="00423F6B" w:rsidP="00423F6B">
      <w:pPr>
        <w:ind w:left="720"/>
        <w:rPr>
          <w:b w:val="0"/>
          <w:bCs/>
          <w:i/>
          <w:iCs/>
          <w:sz w:val="24"/>
          <w:szCs w:val="20"/>
          <w:lang w:bidi="es-ES"/>
        </w:rPr>
      </w:pPr>
      <w:r w:rsidRPr="00423F6B">
        <w:rPr>
          <w:b w:val="0"/>
          <w:bCs/>
          <w:i/>
          <w:iCs/>
          <w:sz w:val="24"/>
          <w:szCs w:val="20"/>
          <w:lang w:bidi="es-ES"/>
        </w:rPr>
        <w:t>time/loss/accuracy (if enabled):</w:t>
      </w:r>
    </w:p>
    <w:p w14:paraId="08CC5A37" w14:textId="77777777" w:rsidR="00423F6B" w:rsidRPr="00423F6B" w:rsidRDefault="00423F6B" w:rsidP="00423F6B">
      <w:pPr>
        <w:ind w:left="720"/>
        <w:rPr>
          <w:i/>
          <w:iCs/>
          <w:sz w:val="24"/>
          <w:szCs w:val="20"/>
          <w:lang w:bidi="es-ES"/>
        </w:rPr>
      </w:pPr>
      <w:r w:rsidRPr="00423F6B">
        <w:rPr>
          <w:i/>
          <w:iCs/>
          <w:sz w:val="24"/>
          <w:szCs w:val="20"/>
          <w:lang w:bidi="es-ES"/>
        </w:rPr>
        <w:t xml:space="preserve">Finished training it 10/10 of epoch 0, 228.55 </w:t>
      </w:r>
      <w:proofErr w:type="spellStart"/>
      <w:r w:rsidRPr="00423F6B">
        <w:rPr>
          <w:i/>
          <w:iCs/>
          <w:sz w:val="24"/>
          <w:szCs w:val="20"/>
          <w:lang w:bidi="es-ES"/>
        </w:rPr>
        <w:t>ms</w:t>
      </w:r>
      <w:proofErr w:type="spellEnd"/>
      <w:r w:rsidRPr="00423F6B">
        <w:rPr>
          <w:i/>
          <w:iCs/>
          <w:sz w:val="24"/>
          <w:szCs w:val="20"/>
          <w:lang w:bidi="es-ES"/>
        </w:rPr>
        <w:t>/it, loss 0.675228</w:t>
      </w:r>
    </w:p>
    <w:p w14:paraId="22ADA7E1" w14:textId="77777777" w:rsidR="00423F6B" w:rsidRPr="00423F6B" w:rsidRDefault="00423F6B" w:rsidP="00423F6B">
      <w:pPr>
        <w:ind w:left="720"/>
        <w:rPr>
          <w:i/>
          <w:iCs/>
          <w:sz w:val="24"/>
          <w:szCs w:val="20"/>
          <w:lang w:bidi="es-ES"/>
        </w:rPr>
      </w:pPr>
      <w:r w:rsidRPr="00423F6B">
        <w:rPr>
          <w:i/>
          <w:iCs/>
          <w:sz w:val="24"/>
          <w:szCs w:val="20"/>
          <w:lang w:bidi="es-ES"/>
        </w:rPr>
        <w:t>Testing at - 10/10 of epoch 0,</w:t>
      </w:r>
    </w:p>
    <w:p w14:paraId="7B0E298B" w14:textId="6D9DAF27" w:rsidR="00423F6B" w:rsidRPr="00423F6B" w:rsidRDefault="00423F6B" w:rsidP="00423F6B">
      <w:pPr>
        <w:ind w:left="720"/>
        <w:rPr>
          <w:i/>
          <w:iCs/>
          <w:sz w:val="24"/>
          <w:szCs w:val="20"/>
          <w:lang w:bidi="es-ES"/>
        </w:rPr>
      </w:pPr>
      <w:r w:rsidRPr="00423F6B">
        <w:rPr>
          <w:i/>
          <w:iCs/>
          <w:sz w:val="24"/>
          <w:szCs w:val="20"/>
          <w:lang w:bidi="es-ES"/>
        </w:rPr>
        <w:t>accuracy 90.000 %, best 90.000 %</w:t>
      </w:r>
    </w:p>
    <w:p w14:paraId="695CAC49" w14:textId="77777777" w:rsidR="00423F6B" w:rsidRDefault="00423F6B" w:rsidP="00423F6B">
      <w:pPr>
        <w:ind w:left="720"/>
        <w:rPr>
          <w:i/>
          <w:iCs/>
          <w:sz w:val="24"/>
          <w:szCs w:val="20"/>
          <w:lang w:bidi="es-ES"/>
        </w:rPr>
      </w:pPr>
      <w:r w:rsidRPr="00423F6B">
        <w:rPr>
          <w:i/>
          <w:iCs/>
          <w:sz w:val="24"/>
          <w:szCs w:val="20"/>
          <w:lang w:bidi="es-ES"/>
        </w:rPr>
        <w:t xml:space="preserve">Saving model to </w:t>
      </w:r>
      <w:proofErr w:type="spellStart"/>
      <w:r w:rsidRPr="00423F6B">
        <w:rPr>
          <w:i/>
          <w:iCs/>
          <w:sz w:val="24"/>
          <w:szCs w:val="20"/>
          <w:lang w:bidi="es-ES"/>
        </w:rPr>
        <w:t>dlrm_model.pth</w:t>
      </w:r>
      <w:proofErr w:type="spellEnd"/>
    </w:p>
    <w:p w14:paraId="46198EE2" w14:textId="64F0AD9E" w:rsidR="00423F6B" w:rsidRPr="00423F6B" w:rsidRDefault="00423F6B" w:rsidP="00423F6B">
      <w:pPr>
        <w:rPr>
          <w:color w:val="9691D5" w:themeColor="text2" w:themeTint="66"/>
          <w:lang w:bidi="es-ES"/>
        </w:rPr>
      </w:pPr>
      <w:r w:rsidRPr="00423F6B">
        <w:rPr>
          <w:b w:val="0"/>
          <w:bCs/>
          <w:color w:val="9691D5" w:themeColor="text2" w:themeTint="66"/>
          <w:lang w:bidi="es-ES"/>
        </w:rPr>
        <w:t xml:space="preserve">If we want to make </w:t>
      </w:r>
      <w:r w:rsidRPr="00423F6B">
        <w:rPr>
          <w:color w:val="9691D5" w:themeColor="text2" w:themeTint="66"/>
          <w:lang w:bidi="es-ES"/>
        </w:rPr>
        <w:t>predictions</w:t>
      </w:r>
      <w:r w:rsidRPr="00423F6B">
        <w:rPr>
          <w:b w:val="0"/>
          <w:bCs/>
          <w:color w:val="9691D5" w:themeColor="text2" w:themeTint="66"/>
          <w:lang w:bidi="es-ES"/>
        </w:rPr>
        <w:t xml:space="preserve"> using the trained model we saved, add these parameters:</w:t>
      </w:r>
      <w:r w:rsidRPr="00423F6B">
        <w:rPr>
          <w:color w:val="9691D5" w:themeColor="text2" w:themeTint="66"/>
          <w:lang w:bidi="es-ES"/>
        </w:rPr>
        <w:br/>
        <w:t>--inference-only --load-model=</w:t>
      </w:r>
      <w:proofErr w:type="spellStart"/>
      <w:r w:rsidRPr="00423F6B">
        <w:rPr>
          <w:color w:val="9691D5" w:themeColor="text2" w:themeTint="66"/>
          <w:lang w:bidi="es-ES"/>
        </w:rPr>
        <w:t>dlrm_model.pth</w:t>
      </w:r>
      <w:proofErr w:type="spellEnd"/>
    </w:p>
    <w:p w14:paraId="2007258E" w14:textId="77777777" w:rsidR="001E1F12" w:rsidRDefault="001E1F12" w:rsidP="00743A73">
      <w:pPr>
        <w:rPr>
          <w:lang w:bidi="es-ES"/>
        </w:rPr>
      </w:pPr>
    </w:p>
    <w:p w14:paraId="54874EEF" w14:textId="6D333891" w:rsidR="00743A73" w:rsidRDefault="00743A73" w:rsidP="00743A73">
      <w:pPr>
        <w:pStyle w:val="Heading3"/>
      </w:pPr>
      <w:r>
        <w:t>BENCHMARKING</w:t>
      </w:r>
    </w:p>
    <w:p w14:paraId="72A102CC" w14:textId="3CA4396F" w:rsidR="00743A73" w:rsidRDefault="00423F6B" w:rsidP="00743A73">
      <w:pPr>
        <w:rPr>
          <w:b w:val="0"/>
          <w:bCs/>
          <w:lang w:bidi="es-ES"/>
        </w:rPr>
      </w:pPr>
      <w:r w:rsidRPr="00423F6B">
        <w:rPr>
          <w:b w:val="0"/>
          <w:bCs/>
          <w:lang w:bidi="es-ES"/>
        </w:rPr>
        <w:t xml:space="preserve">For performing the </w:t>
      </w:r>
      <w:proofErr w:type="gramStart"/>
      <w:r w:rsidRPr="00423F6B">
        <w:rPr>
          <w:b w:val="0"/>
          <w:bCs/>
          <w:lang w:bidi="es-ES"/>
        </w:rPr>
        <w:t>benchmarking</w:t>
      </w:r>
      <w:proofErr w:type="gramEnd"/>
      <w:r w:rsidRPr="00423F6B">
        <w:rPr>
          <w:b w:val="0"/>
          <w:bCs/>
          <w:lang w:bidi="es-ES"/>
        </w:rPr>
        <w:t xml:space="preserve"> we use the code specifically for this </w:t>
      </w:r>
      <w:proofErr w:type="spellStart"/>
      <w:r w:rsidRPr="00423F6B">
        <w:rPr>
          <w:b w:val="0"/>
          <w:bCs/>
          <w:lang w:bidi="es-ES"/>
        </w:rPr>
        <w:t>datset</w:t>
      </w:r>
      <w:proofErr w:type="spellEnd"/>
      <w:r w:rsidRPr="00423F6B">
        <w:rPr>
          <w:b w:val="0"/>
          <w:bCs/>
          <w:lang w:bidi="es-ES"/>
        </w:rPr>
        <w:t>.</w:t>
      </w:r>
    </w:p>
    <w:p w14:paraId="7022A4F2" w14:textId="51DDBC23" w:rsidR="00194104" w:rsidRDefault="00423F6B" w:rsidP="00743A73">
      <w:pPr>
        <w:rPr>
          <w:b w:val="0"/>
          <w:bCs/>
          <w:lang w:bidi="es-ES"/>
        </w:rPr>
      </w:pPr>
      <w:r>
        <w:rPr>
          <w:b w:val="0"/>
          <w:bCs/>
          <w:lang w:bidi="es-ES"/>
        </w:rPr>
        <w:t xml:space="preserve">The benchmarking is runed both on CPU and GPU generating each own output files for checking the results. </w:t>
      </w:r>
    </w:p>
    <w:p w14:paraId="1F3A5FF4" w14:textId="77777777" w:rsidR="00423F6B" w:rsidRDefault="00423F6B" w:rsidP="00743A73">
      <w:pPr>
        <w:rPr>
          <w:b w:val="0"/>
          <w:bCs/>
          <w:lang w:bidi="es-ES"/>
        </w:rPr>
      </w:pPr>
      <w:r>
        <w:rPr>
          <w:b w:val="0"/>
          <w:bCs/>
          <w:lang w:bidi="es-ES"/>
        </w:rPr>
        <w:t xml:space="preserve">The output files </w:t>
      </w:r>
      <w:proofErr w:type="gramStart"/>
      <w:r>
        <w:rPr>
          <w:b w:val="0"/>
          <w:bCs/>
          <w:lang w:bidi="es-ES"/>
        </w:rPr>
        <w:t>consists</w:t>
      </w:r>
      <w:proofErr w:type="gramEnd"/>
      <w:r>
        <w:rPr>
          <w:b w:val="0"/>
          <w:bCs/>
          <w:lang w:bidi="es-ES"/>
        </w:rPr>
        <w:t xml:space="preserve"> </w:t>
      </w:r>
      <w:proofErr w:type="gramStart"/>
      <w:r>
        <w:rPr>
          <w:b w:val="0"/>
          <w:bCs/>
          <w:lang w:bidi="es-ES"/>
        </w:rPr>
        <w:t>on</w:t>
      </w:r>
      <w:proofErr w:type="gramEnd"/>
      <w:r>
        <w:rPr>
          <w:b w:val="0"/>
          <w:bCs/>
          <w:lang w:bidi="es-ES"/>
        </w:rPr>
        <w:t>:</w:t>
      </w:r>
    </w:p>
    <w:p w14:paraId="7E623052" w14:textId="77777777" w:rsidR="00194104" w:rsidRPr="00194104" w:rsidRDefault="00194104" w:rsidP="00194104">
      <w:pPr>
        <w:rPr>
          <w:b w:val="0"/>
          <w:bCs/>
          <w:lang w:bidi="es-ES"/>
        </w:rPr>
      </w:pPr>
      <w:proofErr w:type="gramStart"/>
      <w:r>
        <w:rPr>
          <w:b w:val="0"/>
          <w:bCs/>
          <w:lang w:bidi="es-ES"/>
        </w:rPr>
        <w:t>(.prof/.</w:t>
      </w:r>
      <w:proofErr w:type="spellStart"/>
      <w:r>
        <w:rPr>
          <w:b w:val="0"/>
          <w:bCs/>
          <w:lang w:bidi="es-ES"/>
        </w:rPr>
        <w:t>json</w:t>
      </w:r>
      <w:proofErr w:type="spellEnd"/>
      <w:proofErr w:type="gramEnd"/>
      <w:r>
        <w:rPr>
          <w:b w:val="0"/>
          <w:bCs/>
          <w:lang w:bidi="es-ES"/>
        </w:rPr>
        <w:t xml:space="preserve">) </w:t>
      </w:r>
      <w:r w:rsidRPr="00194104">
        <w:rPr>
          <w:b w:val="0"/>
          <w:bCs/>
          <w:lang w:bidi="es-ES"/>
        </w:rPr>
        <w:sym w:font="Wingdings" w:char="F0E0"/>
      </w:r>
      <w:r>
        <w:rPr>
          <w:b w:val="0"/>
          <w:bCs/>
          <w:lang w:bidi="es-ES"/>
        </w:rPr>
        <w:t xml:space="preserve"> </w:t>
      </w:r>
      <w:r w:rsidRPr="00194104">
        <w:rPr>
          <w:b w:val="0"/>
          <w:lang w:bidi="es-ES"/>
        </w:rPr>
        <w:t>These are files generated by the profiler (a tool that measures code performance, timing, and resource usage). They contain technical data for detailed performance analysis.</w:t>
      </w:r>
    </w:p>
    <w:p w14:paraId="58CBAC60" w14:textId="77777777" w:rsidR="00194104" w:rsidRDefault="00194104" w:rsidP="00743A73">
      <w:pPr>
        <w:rPr>
          <w:b w:val="0"/>
          <w:bCs/>
          <w:lang w:bidi="es-ES"/>
        </w:rPr>
      </w:pPr>
    </w:p>
    <w:p w14:paraId="17167AF4" w14:textId="4ED3BA0E" w:rsidR="00423F6B" w:rsidRDefault="00194104" w:rsidP="00194104">
      <w:pPr>
        <w:pStyle w:val="ListParagraph"/>
        <w:numPr>
          <w:ilvl w:val="0"/>
          <w:numId w:val="37"/>
        </w:numPr>
        <w:rPr>
          <w:b w:val="0"/>
          <w:bCs/>
          <w:lang w:bidi="es-ES"/>
        </w:rPr>
      </w:pPr>
      <w:r w:rsidRPr="00194104">
        <w:rPr>
          <w:b w:val="0"/>
          <w:bCs/>
          <w:lang w:bidi="es-ES"/>
        </w:rPr>
        <w:lastRenderedPageBreak/>
        <w:t xml:space="preserve">Two </w:t>
      </w:r>
      <w:r w:rsidRPr="00194104">
        <w:rPr>
          <w:lang w:bidi="es-ES"/>
        </w:rPr>
        <w:t>.prof files</w:t>
      </w:r>
      <w:r w:rsidR="00423F6B" w:rsidRPr="00194104">
        <w:rPr>
          <w:b w:val="0"/>
          <w:bCs/>
          <w:lang w:bidi="es-ES"/>
        </w:rPr>
        <w:t xml:space="preserve"> </w:t>
      </w:r>
      <w:r w:rsidRPr="00194104">
        <w:rPr>
          <w:b w:val="0"/>
          <w:bCs/>
          <w:lang w:bidi="es-ES"/>
        </w:rPr>
        <w:sym w:font="Wingdings" w:char="F0E0"/>
      </w:r>
      <w:r>
        <w:rPr>
          <w:b w:val="0"/>
          <w:bCs/>
          <w:lang w:bidi="es-ES"/>
        </w:rPr>
        <w:t xml:space="preserve"> </w:t>
      </w:r>
      <w:r w:rsidRPr="00194104">
        <w:rPr>
          <w:b w:val="0"/>
          <w:lang w:bidi="es-ES"/>
        </w:rPr>
        <w:t>It includes detailed performance metrics for both CPU and CUDA (GPU) operations.</w:t>
      </w:r>
    </w:p>
    <w:p w14:paraId="4E07B540" w14:textId="19827A62" w:rsidR="00194104" w:rsidRDefault="00194104" w:rsidP="00194104">
      <w:pPr>
        <w:pStyle w:val="ListParagraph"/>
        <w:numPr>
          <w:ilvl w:val="0"/>
          <w:numId w:val="37"/>
        </w:numPr>
        <w:rPr>
          <w:b w:val="0"/>
          <w:bCs/>
          <w:lang w:bidi="es-ES"/>
        </w:rPr>
      </w:pPr>
      <w:r>
        <w:rPr>
          <w:b w:val="0"/>
          <w:bCs/>
          <w:lang w:bidi="es-ES"/>
        </w:rPr>
        <w:t xml:space="preserve">One </w:t>
      </w:r>
      <w:r w:rsidRPr="00194104">
        <w:rPr>
          <w:lang w:bidi="es-ES"/>
        </w:rPr>
        <w:t>.</w:t>
      </w:r>
      <w:proofErr w:type="spellStart"/>
      <w:r w:rsidRPr="00194104">
        <w:rPr>
          <w:lang w:bidi="es-ES"/>
        </w:rPr>
        <w:t>json</w:t>
      </w:r>
      <w:proofErr w:type="spellEnd"/>
      <w:r w:rsidRPr="00194104">
        <w:rPr>
          <w:lang w:bidi="es-ES"/>
        </w:rPr>
        <w:t xml:space="preserve"> file</w:t>
      </w:r>
      <w:r>
        <w:rPr>
          <w:lang w:bidi="es-ES"/>
        </w:rPr>
        <w:t xml:space="preserve"> </w:t>
      </w:r>
      <w:r w:rsidRPr="00194104">
        <w:rPr>
          <w:b w:val="0"/>
          <w:bCs/>
          <w:lang w:bidi="es-ES"/>
        </w:rPr>
        <w:sym w:font="Wingdings" w:char="F0E0"/>
      </w:r>
      <w:r w:rsidRPr="00194104">
        <w:rPr>
          <w:b w:val="0"/>
          <w:bCs/>
          <w:lang w:bidi="es-ES"/>
        </w:rPr>
        <w:t xml:space="preserve"> It contains both technical information about the GPU where the code was executed and a list of execution events, each representing an operation on the CPU or GPU during training or inference.</w:t>
      </w:r>
    </w:p>
    <w:p w14:paraId="037009B6" w14:textId="43D72A5E" w:rsidR="007D4F5C" w:rsidRPr="007D4F5C" w:rsidRDefault="007D4F5C" w:rsidP="007D4F5C">
      <w:pPr>
        <w:pStyle w:val="ListParagraph"/>
        <w:numPr>
          <w:ilvl w:val="1"/>
          <w:numId w:val="37"/>
        </w:numPr>
        <w:rPr>
          <w:b w:val="0"/>
          <w:bCs/>
          <w:lang w:bidi="es-ES"/>
        </w:rPr>
      </w:pPr>
      <w:r>
        <w:rPr>
          <w:b w:val="0"/>
          <w:bCs/>
          <w:lang w:bidi="es-ES"/>
        </w:rPr>
        <w:t xml:space="preserve">It can be visualized in: </w:t>
      </w:r>
      <w:hyperlink r:id="rId18" w:history="1">
        <w:r w:rsidRPr="007D4F5C">
          <w:rPr>
            <w:rStyle w:val="Hyperlink"/>
            <w:b w:val="0"/>
            <w:bCs/>
            <w:lang w:bidi="es-ES"/>
          </w:rPr>
          <w:t>chrome://tracing</w:t>
        </w:r>
      </w:hyperlink>
    </w:p>
    <w:p w14:paraId="223FA4B0" w14:textId="3DD50630" w:rsidR="007D4F5C" w:rsidRDefault="007D4F5C" w:rsidP="007D4F5C">
      <w:pPr>
        <w:pStyle w:val="ListParagraph"/>
        <w:numPr>
          <w:ilvl w:val="1"/>
          <w:numId w:val="37"/>
        </w:numPr>
        <w:rPr>
          <w:b w:val="0"/>
          <w:bCs/>
          <w:lang w:bidi="es-ES"/>
        </w:rPr>
      </w:pPr>
      <w:r w:rsidRPr="007D4F5C">
        <w:rPr>
          <w:b w:val="0"/>
          <w:bCs/>
          <w:noProof/>
          <w:lang w:bidi="es-ES"/>
        </w:rPr>
        <w:drawing>
          <wp:inline distT="0" distB="0" distL="0" distR="0" wp14:anchorId="305B3C6D" wp14:editId="7819EE2B">
            <wp:extent cx="5716270" cy="2562261"/>
            <wp:effectExtent l="0" t="0" r="0" b="9525"/>
            <wp:docPr id="1656154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548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5087" cy="256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C6EA" w14:textId="3ABA50D1" w:rsidR="007D4F5C" w:rsidRPr="00194104" w:rsidRDefault="007D4F5C" w:rsidP="007D4F5C">
      <w:pPr>
        <w:pStyle w:val="ListParagraph"/>
        <w:numPr>
          <w:ilvl w:val="1"/>
          <w:numId w:val="37"/>
        </w:numPr>
        <w:rPr>
          <w:b w:val="0"/>
          <w:bCs/>
          <w:lang w:bidi="es-ES"/>
        </w:rPr>
      </w:pPr>
      <w:r w:rsidRPr="007D4F5C">
        <w:rPr>
          <w:b w:val="0"/>
          <w:bCs/>
          <w:noProof/>
          <w:lang w:bidi="es-ES"/>
        </w:rPr>
        <w:drawing>
          <wp:inline distT="0" distB="0" distL="0" distR="0" wp14:anchorId="18BB2E0E" wp14:editId="77A9C21E">
            <wp:extent cx="6097270" cy="1157605"/>
            <wp:effectExtent l="0" t="0" r="0" b="4445"/>
            <wp:docPr id="111016936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69363" name="Picture 1" descr="A screenshot of a computer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C4A5" w14:textId="5711F784" w:rsidR="00194104" w:rsidRDefault="00194104" w:rsidP="00194104">
      <w:pPr>
        <w:pStyle w:val="ListParagraph"/>
        <w:numPr>
          <w:ilvl w:val="0"/>
          <w:numId w:val="37"/>
        </w:numPr>
        <w:rPr>
          <w:b w:val="0"/>
          <w:bCs/>
          <w:lang w:bidi="es-ES"/>
        </w:rPr>
      </w:pPr>
      <w:r>
        <w:rPr>
          <w:b w:val="0"/>
          <w:bCs/>
          <w:lang w:bidi="es-ES"/>
        </w:rPr>
        <w:t xml:space="preserve">One </w:t>
      </w:r>
      <w:r w:rsidRPr="00194104">
        <w:rPr>
          <w:lang w:bidi="es-ES"/>
        </w:rPr>
        <w:t>.log file</w:t>
      </w:r>
      <w:r>
        <w:rPr>
          <w:b w:val="0"/>
          <w:bCs/>
          <w:lang w:bidi="es-ES"/>
        </w:rPr>
        <w:t xml:space="preserve"> </w:t>
      </w:r>
      <w:r w:rsidRPr="00194104">
        <w:rPr>
          <w:b w:val="0"/>
          <w:bCs/>
          <w:lang w:bidi="es-ES"/>
        </w:rPr>
        <w:sym w:font="Wingdings" w:char="F0E0"/>
      </w:r>
      <w:r>
        <w:rPr>
          <w:b w:val="0"/>
          <w:bCs/>
          <w:lang w:bidi="es-ES"/>
        </w:rPr>
        <w:t xml:space="preserve"> contains the output of the program, in this case a training</w:t>
      </w:r>
    </w:p>
    <w:p w14:paraId="66C56B99" w14:textId="77777777" w:rsidR="00194104" w:rsidRDefault="00194104" w:rsidP="00194104">
      <w:pPr>
        <w:rPr>
          <w:lang w:bidi="es-ES"/>
        </w:rPr>
      </w:pPr>
    </w:p>
    <w:p w14:paraId="62FDA128" w14:textId="3D9DB8C0" w:rsidR="00194104" w:rsidRDefault="00194104" w:rsidP="00194104">
      <w:pPr>
        <w:rPr>
          <w:b w:val="0"/>
          <w:bCs/>
          <w:lang w:bidi="es-ES"/>
        </w:rPr>
      </w:pPr>
      <w:r w:rsidRPr="00194104">
        <w:rPr>
          <w:lang w:bidi="es-ES"/>
        </w:rPr>
        <w:t>Important note</w:t>
      </w:r>
      <w:r>
        <w:rPr>
          <w:b w:val="0"/>
          <w:bCs/>
          <w:lang w:bidi="es-ES"/>
        </w:rPr>
        <w:t xml:space="preserve">: </w:t>
      </w:r>
      <w:proofErr w:type="gramStart"/>
      <w:r>
        <w:rPr>
          <w:b w:val="0"/>
          <w:bCs/>
          <w:lang w:bidi="es-ES"/>
        </w:rPr>
        <w:t>at the moment</w:t>
      </w:r>
      <w:proofErr w:type="gramEnd"/>
      <w:r>
        <w:rPr>
          <w:b w:val="0"/>
          <w:bCs/>
          <w:lang w:bidi="es-ES"/>
        </w:rPr>
        <w:t xml:space="preserve"> of running the benchmark error shows on the interface saying </w:t>
      </w:r>
      <w:proofErr w:type="gramStart"/>
      <w:r>
        <w:rPr>
          <w:b w:val="0"/>
          <w:bCs/>
          <w:lang w:bidi="es-ES"/>
        </w:rPr>
        <w:t>the .prof</w:t>
      </w:r>
      <w:proofErr w:type="gramEnd"/>
      <w:r>
        <w:rPr>
          <w:b w:val="0"/>
          <w:bCs/>
          <w:lang w:bidi="es-ES"/>
        </w:rPr>
        <w:t xml:space="preserve"> and .</w:t>
      </w:r>
      <w:proofErr w:type="spellStart"/>
      <w:r>
        <w:rPr>
          <w:b w:val="0"/>
          <w:bCs/>
          <w:lang w:bidi="es-ES"/>
        </w:rPr>
        <w:t>json</w:t>
      </w:r>
      <w:proofErr w:type="spellEnd"/>
      <w:r>
        <w:rPr>
          <w:b w:val="0"/>
          <w:bCs/>
          <w:lang w:bidi="es-ES"/>
        </w:rPr>
        <w:t xml:space="preserve"> files cannot be found as they are not created in the same folder as the program, but they are safe and well created.</w:t>
      </w:r>
    </w:p>
    <w:p w14:paraId="505BD39F" w14:textId="77777777" w:rsidR="00194104" w:rsidRPr="00194104" w:rsidRDefault="00194104" w:rsidP="00194104">
      <w:pPr>
        <w:rPr>
          <w:b w:val="0"/>
          <w:bCs/>
          <w:lang w:bidi="es-ES"/>
        </w:rPr>
      </w:pPr>
    </w:p>
    <w:p w14:paraId="6C720F77" w14:textId="5E3B942B" w:rsidR="00423F6B" w:rsidRPr="00423F6B" w:rsidRDefault="00423F6B" w:rsidP="00743A73">
      <w:pPr>
        <w:rPr>
          <w:b w:val="0"/>
          <w:bCs/>
          <w:lang w:bidi="es-ES"/>
        </w:rPr>
      </w:pPr>
      <w:r w:rsidRPr="00423F6B">
        <w:rPr>
          <w:b w:val="0"/>
          <w:bCs/>
          <w:lang w:bidi="es-ES"/>
        </w:rPr>
        <w:t xml:space="preserve">Command: </w:t>
      </w:r>
      <w:r w:rsidRPr="00423F6B">
        <w:rPr>
          <w:b w:val="0"/>
          <w:bCs/>
          <w:color w:val="92D050"/>
          <w:lang w:bidi="es-ES"/>
        </w:rPr>
        <w:t>./bench/dlrm_s_benchmark.sh "--enable-profiling --save-model=</w:t>
      </w:r>
      <w:proofErr w:type="spellStart"/>
      <w:r w:rsidR="009A59AB">
        <w:rPr>
          <w:b w:val="0"/>
          <w:bCs/>
          <w:color w:val="92D050"/>
          <w:lang w:bidi="es-ES"/>
        </w:rPr>
        <w:t>dlrm_</w:t>
      </w:r>
      <w:r w:rsidRPr="00423F6B">
        <w:rPr>
          <w:b w:val="0"/>
          <w:bCs/>
          <w:color w:val="92D050"/>
          <w:lang w:bidi="es-ES"/>
        </w:rPr>
        <w:t>model.pth</w:t>
      </w:r>
      <w:proofErr w:type="spellEnd"/>
      <w:r w:rsidRPr="00423F6B">
        <w:rPr>
          <w:b w:val="0"/>
          <w:bCs/>
          <w:color w:val="92D050"/>
          <w:lang w:bidi="es-ES"/>
        </w:rPr>
        <w:t>"</w:t>
      </w:r>
    </w:p>
    <w:p w14:paraId="555C0008" w14:textId="77777777" w:rsidR="00423F6B" w:rsidRDefault="00423F6B" w:rsidP="00743A73">
      <w:pPr>
        <w:rPr>
          <w:lang w:bidi="es-ES"/>
        </w:rPr>
      </w:pPr>
    </w:p>
    <w:p w14:paraId="4D2D1A04" w14:textId="73557D67" w:rsidR="00743A73" w:rsidRDefault="00743A73" w:rsidP="00743A73">
      <w:pPr>
        <w:pStyle w:val="Heading3"/>
      </w:pPr>
      <w:r>
        <w:t>TESTING</w:t>
      </w:r>
    </w:p>
    <w:p w14:paraId="185F3CC9" w14:textId="2A296ED0" w:rsidR="00060F43" w:rsidRPr="00060F43" w:rsidRDefault="00060F43" w:rsidP="00060F43">
      <w:pPr>
        <w:rPr>
          <w:b w:val="0"/>
          <w:bCs/>
          <w:color w:val="auto"/>
        </w:rPr>
      </w:pPr>
      <w:r w:rsidRPr="00060F43">
        <w:rPr>
          <w:b w:val="0"/>
          <w:bCs/>
          <w:color w:val="auto"/>
        </w:rPr>
        <w:lastRenderedPageBreak/>
        <w:t xml:space="preserve">In the official testing </w:t>
      </w:r>
      <w:proofErr w:type="gramStart"/>
      <w:r w:rsidRPr="00060F43">
        <w:rPr>
          <w:b w:val="0"/>
          <w:bCs/>
          <w:color w:val="auto"/>
        </w:rPr>
        <w:t>file</w:t>
      </w:r>
      <w:proofErr w:type="gramEnd"/>
      <w:r w:rsidRPr="00060F43">
        <w:rPr>
          <w:b w:val="0"/>
          <w:bCs/>
          <w:color w:val="auto"/>
        </w:rPr>
        <w:t xml:space="preserve"> t</w:t>
      </w:r>
      <w:r w:rsidRPr="00060F43">
        <w:rPr>
          <w:b w:val="0"/>
          <w:bCs/>
          <w:color w:val="auto"/>
        </w:rPr>
        <w:t>he</w:t>
      </w:r>
      <w:r w:rsidRPr="00060F43">
        <w:rPr>
          <w:b w:val="0"/>
          <w:bCs/>
          <w:color w:val="auto"/>
        </w:rPr>
        <w:t xml:space="preserve"> following</w:t>
      </w:r>
      <w:r w:rsidRPr="00060F43">
        <w:rPr>
          <w:b w:val="0"/>
          <w:bCs/>
          <w:color w:val="auto"/>
        </w:rPr>
        <w:t xml:space="preserve"> </w:t>
      </w:r>
      <w:r w:rsidRPr="00060F43">
        <w:rPr>
          <w:color w:val="auto"/>
        </w:rPr>
        <w:t>error</w:t>
      </w:r>
      <w:r w:rsidRPr="00060F43">
        <w:rPr>
          <w:b w:val="0"/>
          <w:bCs/>
          <w:color w:val="auto"/>
        </w:rPr>
        <w:t xml:space="preserve"> </w:t>
      </w:r>
      <w:proofErr w:type="gramStart"/>
      <w:r w:rsidRPr="00060F43">
        <w:rPr>
          <w:b w:val="0"/>
          <w:bCs/>
          <w:color w:val="auto"/>
        </w:rPr>
        <w:t>arose</w:t>
      </w:r>
      <w:r w:rsidRPr="00060F43">
        <w:rPr>
          <w:b w:val="0"/>
          <w:bCs/>
          <w:i/>
          <w:iCs/>
          <w:color w:val="auto"/>
        </w:rPr>
        <w:t>:</w:t>
      </w:r>
      <w:proofErr w:type="gramEnd"/>
      <w:r w:rsidRPr="00060F43">
        <w:rPr>
          <w:b w:val="0"/>
          <w:bCs/>
          <w:i/>
          <w:iCs/>
          <w:color w:val="auto"/>
        </w:rPr>
        <w:t xml:space="preserve"> bash: ./dlrm_s_test.sh: /bin/</w:t>
      </w:r>
      <w:proofErr w:type="spellStart"/>
      <w:r w:rsidRPr="00060F43">
        <w:rPr>
          <w:b w:val="0"/>
          <w:bCs/>
          <w:i/>
          <w:iCs/>
          <w:color w:val="auto"/>
        </w:rPr>
        <w:t>bash^M</w:t>
      </w:r>
      <w:proofErr w:type="spellEnd"/>
      <w:r w:rsidRPr="00060F43">
        <w:rPr>
          <w:b w:val="0"/>
          <w:bCs/>
          <w:i/>
          <w:iCs/>
          <w:color w:val="auto"/>
        </w:rPr>
        <w:t>: bad interpreter: No such file or directory</w:t>
      </w:r>
      <w:r w:rsidRPr="00060F43">
        <w:rPr>
          <w:b w:val="0"/>
          <w:bCs/>
          <w:color w:val="auto"/>
        </w:rPr>
        <w:t xml:space="preserve">. </w:t>
      </w:r>
      <w:proofErr w:type="spellStart"/>
      <w:r w:rsidRPr="00060F43">
        <w:rPr>
          <w:b w:val="0"/>
          <w:bCs/>
          <w:color w:val="auto"/>
        </w:rPr>
        <w:t>Wich</w:t>
      </w:r>
      <w:proofErr w:type="spellEnd"/>
      <w:r w:rsidRPr="00060F43">
        <w:rPr>
          <w:b w:val="0"/>
          <w:bCs/>
          <w:color w:val="auto"/>
        </w:rPr>
        <w:t xml:space="preserve"> </w:t>
      </w:r>
      <w:r w:rsidRPr="00060F43">
        <w:rPr>
          <w:b w:val="0"/>
          <w:bCs/>
          <w:color w:val="auto"/>
        </w:rPr>
        <w:t xml:space="preserve">means that </w:t>
      </w:r>
      <w:r w:rsidRPr="00060F43">
        <w:rPr>
          <w:b w:val="0"/>
          <w:bCs/>
          <w:color w:val="auto"/>
        </w:rPr>
        <w:t>the</w:t>
      </w:r>
      <w:r w:rsidRPr="00060F43">
        <w:rPr>
          <w:b w:val="0"/>
          <w:bCs/>
          <w:color w:val="auto"/>
        </w:rPr>
        <w:t xml:space="preserve"> </w:t>
      </w:r>
      <w:r w:rsidRPr="00060F43">
        <w:rPr>
          <w:b w:val="0"/>
          <w:bCs/>
          <w:i/>
          <w:iCs/>
          <w:color w:val="auto"/>
        </w:rPr>
        <w:t>dlrm_s_test.sh</w:t>
      </w:r>
      <w:r w:rsidRPr="00060F43">
        <w:rPr>
          <w:b w:val="0"/>
          <w:bCs/>
          <w:color w:val="auto"/>
        </w:rPr>
        <w:t xml:space="preserve"> file was created or edited on </w:t>
      </w:r>
      <w:proofErr w:type="gramStart"/>
      <w:r w:rsidRPr="00060F43">
        <w:rPr>
          <w:b w:val="0"/>
          <w:bCs/>
          <w:color w:val="auto"/>
        </w:rPr>
        <w:t>Windows, and</w:t>
      </w:r>
      <w:proofErr w:type="gramEnd"/>
      <w:r w:rsidRPr="00060F43">
        <w:rPr>
          <w:b w:val="0"/>
          <w:bCs/>
          <w:color w:val="auto"/>
        </w:rPr>
        <w:t xml:space="preserve"> contains Windows-style line endings (^M), which breaks the script in Unix/Linux environments.</w:t>
      </w:r>
    </w:p>
    <w:p w14:paraId="18ABB520" w14:textId="44482E1B" w:rsidR="00060F43" w:rsidRPr="00060F43" w:rsidRDefault="00060F43" w:rsidP="00060F43">
      <w:pPr>
        <w:rPr>
          <w:b w:val="0"/>
          <w:bCs/>
          <w:color w:val="auto"/>
        </w:rPr>
      </w:pPr>
      <w:r w:rsidRPr="00060F43">
        <w:rPr>
          <w:color w:val="auto"/>
        </w:rPr>
        <w:t>S</w:t>
      </w:r>
      <w:r w:rsidRPr="00060F43">
        <w:rPr>
          <w:color w:val="auto"/>
        </w:rPr>
        <w:t>olution</w:t>
      </w:r>
      <w:r w:rsidRPr="00060F43">
        <w:rPr>
          <w:b w:val="0"/>
          <w:bCs/>
          <w:color w:val="auto"/>
        </w:rPr>
        <w:t xml:space="preserve"> </w:t>
      </w:r>
      <w:r w:rsidRPr="00060F43">
        <w:rPr>
          <w:b w:val="0"/>
          <w:bCs/>
          <w:color w:val="auto"/>
        </w:rPr>
        <w:sym w:font="Wingdings" w:char="F0E0"/>
      </w:r>
      <w:r w:rsidRPr="00060F43">
        <w:rPr>
          <w:b w:val="0"/>
          <w:bCs/>
          <w:color w:val="auto"/>
        </w:rPr>
        <w:t xml:space="preserve"> Convert the file to Unix format.</w:t>
      </w:r>
    </w:p>
    <w:p w14:paraId="0E5058C1" w14:textId="56B1EC73" w:rsidR="00060F43" w:rsidRPr="00060F43" w:rsidRDefault="00060F43" w:rsidP="00060F43">
      <w:pPr>
        <w:rPr>
          <w:b w:val="0"/>
          <w:bCs/>
          <w:color w:val="auto"/>
        </w:rPr>
      </w:pPr>
      <w:r w:rsidRPr="00060F43">
        <w:rPr>
          <w:b w:val="0"/>
          <w:bCs/>
          <w:color w:val="auto"/>
        </w:rPr>
        <w:t>With the command</w:t>
      </w:r>
      <w:r w:rsidRPr="00060F43">
        <w:rPr>
          <w:b w:val="0"/>
          <w:bCs/>
          <w:color w:val="auto"/>
        </w:rPr>
        <w:t>: dos2unix dlrm_s_test.sh</w:t>
      </w:r>
    </w:p>
    <w:p w14:paraId="6CA7D0B0" w14:textId="43874AF7" w:rsidR="00060F43" w:rsidRPr="00060F43" w:rsidRDefault="00060F43" w:rsidP="00060F43">
      <w:pPr>
        <w:rPr>
          <w:color w:val="auto"/>
        </w:rPr>
      </w:pPr>
      <w:r w:rsidRPr="00060F43">
        <w:rPr>
          <w:b w:val="0"/>
          <w:bCs/>
          <w:color w:val="auto"/>
        </w:rPr>
        <w:t xml:space="preserve">(dos2unix needs to be </w:t>
      </w:r>
      <w:proofErr w:type="spellStart"/>
      <w:r w:rsidRPr="00060F43">
        <w:rPr>
          <w:b w:val="0"/>
          <w:bCs/>
          <w:color w:val="auto"/>
        </w:rPr>
        <w:t>instaled</w:t>
      </w:r>
      <w:proofErr w:type="spellEnd"/>
      <w:r w:rsidRPr="00060F43">
        <w:rPr>
          <w:b w:val="0"/>
          <w:bCs/>
          <w:color w:val="auto"/>
        </w:rPr>
        <w:t xml:space="preserve"> in the docker)</w:t>
      </w:r>
    </w:p>
    <w:p w14:paraId="1BAB99E4" w14:textId="79BB6233" w:rsidR="00743A73" w:rsidRPr="00060F43" w:rsidRDefault="009A59AB" w:rsidP="00743A73">
      <w:pPr>
        <w:rPr>
          <w:color w:val="auto"/>
          <w:highlight w:val="yellow"/>
          <w:lang w:bidi="es-ES"/>
        </w:rPr>
      </w:pPr>
      <w:r w:rsidRPr="00060F43">
        <w:rPr>
          <w:color w:val="auto"/>
          <w:highlight w:val="yellow"/>
          <w:lang w:bidi="es-ES"/>
        </w:rPr>
        <w:t>NEXT STEPS:</w:t>
      </w:r>
    </w:p>
    <w:p w14:paraId="0AAB66FF" w14:textId="0EA0A52E" w:rsidR="009A59AB" w:rsidRPr="00060F43" w:rsidRDefault="009A59AB" w:rsidP="009A59AB">
      <w:pPr>
        <w:pStyle w:val="ListParagraph"/>
        <w:numPr>
          <w:ilvl w:val="0"/>
          <w:numId w:val="39"/>
        </w:numPr>
        <w:rPr>
          <w:b w:val="0"/>
          <w:bCs/>
          <w:color w:val="auto"/>
          <w:highlight w:val="yellow"/>
          <w:lang w:bidi="es-ES"/>
        </w:rPr>
      </w:pPr>
      <w:r w:rsidRPr="00060F43">
        <w:rPr>
          <w:b w:val="0"/>
          <w:bCs/>
          <w:color w:val="auto"/>
          <w:highlight w:val="yellow"/>
          <w:lang w:bidi="es-ES"/>
        </w:rPr>
        <w:t>I want to run inference (testing to see how it works):</w:t>
      </w:r>
      <w:r w:rsidRPr="00060F43">
        <w:rPr>
          <w:b w:val="0"/>
          <w:bCs/>
          <w:color w:val="auto"/>
          <w:highlight w:val="yellow"/>
          <w:lang w:bidi="es-ES"/>
        </w:rPr>
        <w:br/>
        <w:t>I take the last 1M entries from the TRAIN.TXT file to use as TEST.TXT.</w:t>
      </w:r>
      <w:r w:rsidRPr="00060F43">
        <w:rPr>
          <w:b w:val="0"/>
          <w:bCs/>
          <w:color w:val="auto"/>
          <w:highlight w:val="yellow"/>
          <w:lang w:bidi="es-ES"/>
        </w:rPr>
        <w:br/>
        <w:t xml:space="preserve">I preprocess TRAIN.TXT, load the data and the pre-trained model into </w:t>
      </w:r>
      <w:r w:rsidRPr="00060F43">
        <w:rPr>
          <w:color w:val="auto"/>
          <w:highlight w:val="yellow"/>
          <w:lang w:bidi="es-ES"/>
        </w:rPr>
        <w:t>dlrm_s_pytorch.py</w:t>
      </w:r>
      <w:r w:rsidRPr="00060F43">
        <w:rPr>
          <w:b w:val="0"/>
          <w:bCs/>
          <w:color w:val="auto"/>
          <w:highlight w:val="yellow"/>
          <w:lang w:bidi="es-ES"/>
        </w:rPr>
        <w:t xml:space="preserve"> with inference, and run the inference.</w:t>
      </w:r>
    </w:p>
    <w:p w14:paraId="1299812C" w14:textId="40841AD5" w:rsidR="009A59AB" w:rsidRPr="009A59AB" w:rsidRDefault="009A59AB" w:rsidP="009A59AB">
      <w:pPr>
        <w:pStyle w:val="ListParagraph"/>
        <w:numPr>
          <w:ilvl w:val="0"/>
          <w:numId w:val="39"/>
        </w:numPr>
        <w:rPr>
          <w:b w:val="0"/>
          <w:bCs/>
          <w:lang w:bidi="es-ES"/>
        </w:rPr>
      </w:pPr>
      <w:r w:rsidRPr="00060F43">
        <w:rPr>
          <w:b w:val="0"/>
          <w:bCs/>
          <w:color w:val="auto"/>
          <w:highlight w:val="yellow"/>
          <w:lang w:bidi="es-ES"/>
        </w:rPr>
        <w:t>RUN THE TESTS GIVEN ON THE OFFICIAL REPOSITOTY</w:t>
      </w:r>
    </w:p>
    <w:p w14:paraId="01B1DE47" w14:textId="55F07713" w:rsidR="00743A73" w:rsidRPr="00743A73" w:rsidRDefault="00743A73" w:rsidP="00743A73">
      <w:pPr>
        <w:rPr>
          <w:rFonts w:asciiTheme="majorHAnsi" w:hAnsiTheme="majorHAnsi"/>
          <w:color w:val="0189F9" w:themeColor="accent1"/>
          <w:sz w:val="40"/>
          <w:szCs w:val="40"/>
          <w:lang w:bidi="es-ES"/>
        </w:rPr>
      </w:pPr>
      <w:r w:rsidRPr="00743A73">
        <w:rPr>
          <w:rFonts w:asciiTheme="majorHAnsi" w:hAnsiTheme="majorHAnsi"/>
          <w:color w:val="0189F9" w:themeColor="accent1"/>
          <w:sz w:val="40"/>
          <w:szCs w:val="40"/>
          <w:lang w:bidi="es-ES"/>
        </w:rPr>
        <w:t>CONCLUSION</w:t>
      </w:r>
    </w:p>
    <w:p w14:paraId="30A7FB90" w14:textId="07EB7874" w:rsidR="000A6A23" w:rsidRPr="004F2830" w:rsidRDefault="000A6A23" w:rsidP="004F2830"/>
    <w:sectPr w:rsidR="000A6A23" w:rsidRPr="004F2830" w:rsidSect="0051019E">
      <w:headerReference w:type="even" r:id="rId21"/>
      <w:headerReference w:type="default" r:id="rId22"/>
      <w:footerReference w:type="even" r:id="rId23"/>
      <w:pgSz w:w="11906" w:h="16838" w:code="9"/>
      <w:pgMar w:top="1152" w:right="1152" w:bottom="720" w:left="1152" w:header="0" w:footer="0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FD13C" w14:textId="77777777" w:rsidR="00426CAC" w:rsidRPr="00804742" w:rsidRDefault="00426CAC" w:rsidP="007057F4">
      <w:r w:rsidRPr="00804742">
        <w:separator/>
      </w:r>
    </w:p>
  </w:endnote>
  <w:endnote w:type="continuationSeparator" w:id="0">
    <w:p w14:paraId="41E30C3C" w14:textId="77777777" w:rsidR="00426CAC" w:rsidRPr="00804742" w:rsidRDefault="00426CAC" w:rsidP="007057F4">
      <w:r w:rsidRPr="008047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5F9E6" w14:textId="77777777" w:rsidR="00136006" w:rsidRPr="00343072" w:rsidRDefault="00000000" w:rsidP="007057F4">
    <w:pPr>
      <w:pStyle w:val="Footer"/>
      <w:rPr>
        <w:lang w:val="es-ES"/>
      </w:rPr>
    </w:pPr>
    <w:sdt>
      <w:sdtPr>
        <w:rPr>
          <w:rFonts w:asciiTheme="majorHAnsi" w:eastAsiaTheme="majorEastAsia" w:hAnsiTheme="majorHAnsi" w:cstheme="majorBidi"/>
        </w:rPr>
        <w:id w:val="306900621"/>
        <w:placeholder>
          <w:docPart w:val="F1A6C5F782214F5EA8EE130ED8DD95D9"/>
        </w:placeholder>
        <w:temporary/>
        <w:showingPlcHdr/>
      </w:sdtPr>
      <w:sdtContent>
        <w:r w:rsidR="00E1560F" w:rsidRPr="00343072">
          <w:rPr>
            <w:lang w:val="es-ES" w:bidi="es-ES"/>
          </w:rPr>
          <w:t>Escriba el título de capítulo (nivel 1)</w:t>
        </w:r>
      </w:sdtContent>
    </w:sdt>
    <w:r w:rsidR="0049185C" w:rsidRPr="00804742">
      <w:rPr>
        <w:rFonts w:asciiTheme="majorHAnsi" w:eastAsiaTheme="majorEastAsia" w:hAnsiTheme="majorHAnsi" w:cstheme="majorBidi"/>
        <w:lang w:bidi="es-ES"/>
      </w:rPr>
      <w:ptab w:relativeTo="margin" w:alignment="right" w:leader="none"/>
    </w:r>
    <w:r w:rsidR="0049185C" w:rsidRPr="00343072">
      <w:rPr>
        <w:rFonts w:asciiTheme="majorHAnsi" w:eastAsiaTheme="majorEastAsia" w:hAnsiTheme="majorHAnsi" w:cstheme="majorBidi"/>
        <w:lang w:val="es-ES" w:bidi="es-ES"/>
      </w:rPr>
      <w:t xml:space="preserve">de título </w:t>
    </w:r>
    <w:r w:rsidR="0049185C" w:rsidRPr="00804742">
      <w:rPr>
        <w:lang w:bidi="es-ES"/>
      </w:rPr>
      <w:fldChar w:fldCharType="begin"/>
    </w:r>
    <w:r w:rsidR="0049185C" w:rsidRPr="00343072">
      <w:rPr>
        <w:lang w:val="es-ES" w:bidi="es-ES"/>
      </w:rPr>
      <w:instrText xml:space="preserve"> PAGE   \* MERGEFORMAT </w:instrText>
    </w:r>
    <w:r w:rsidR="0049185C" w:rsidRPr="00804742">
      <w:rPr>
        <w:lang w:bidi="es-ES"/>
      </w:rPr>
      <w:fldChar w:fldCharType="separate"/>
    </w:r>
    <w:r w:rsidR="0049185C" w:rsidRPr="00343072">
      <w:rPr>
        <w:rFonts w:asciiTheme="majorHAnsi" w:eastAsiaTheme="majorEastAsia" w:hAnsiTheme="majorHAnsi" w:cstheme="majorBidi"/>
        <w:lang w:val="es-ES" w:bidi="es-ES"/>
      </w:rPr>
      <w:t>4</w:t>
    </w:r>
    <w:r w:rsidR="0049185C" w:rsidRPr="00804742">
      <w:rPr>
        <w:rFonts w:asciiTheme="majorHAnsi" w:eastAsiaTheme="majorEastAsia" w:hAnsiTheme="majorHAnsi" w:cstheme="majorBidi"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6C2FA" w14:textId="77777777" w:rsidR="00426CAC" w:rsidRPr="00804742" w:rsidRDefault="00426CAC" w:rsidP="007057F4">
      <w:r w:rsidRPr="00804742">
        <w:separator/>
      </w:r>
    </w:p>
  </w:footnote>
  <w:footnote w:type="continuationSeparator" w:id="0">
    <w:p w14:paraId="13CE778D" w14:textId="77777777" w:rsidR="00426CAC" w:rsidRPr="00804742" w:rsidRDefault="00426CAC" w:rsidP="007057F4">
      <w:r w:rsidRPr="0080474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0F1AF" w14:textId="77777777" w:rsidR="00136006" w:rsidRPr="00804742" w:rsidRDefault="0049185C" w:rsidP="007057F4">
    <w:pPr>
      <w:pStyle w:val="Header"/>
    </w:pPr>
    <w:r w:rsidRPr="00804742">
      <w:rPr>
        <w:lang w:bidi="es-ES"/>
      </w:rPr>
      <w:t>Plan de marketing de Adventure Works</w:t>
    </w:r>
  </w:p>
  <w:p w14:paraId="3594ADE7" w14:textId="77777777" w:rsidR="00136006" w:rsidRPr="00804742" w:rsidRDefault="00136006" w:rsidP="00705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2311" w:type="dxa"/>
      <w:tblInd w:w="-1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2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60"/>
    </w:tblGrid>
    <w:tr w:rsidR="007057F4" w:rsidRPr="00804742" w14:paraId="006D922C" w14:textId="77777777" w:rsidTr="007057F4">
      <w:trPr>
        <w:trHeight w:val="1712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</w:tcPr>
        <w:p w14:paraId="6C8D366B" w14:textId="2DD294E1" w:rsidR="007057F4" w:rsidRPr="00804742" w:rsidRDefault="004F2231" w:rsidP="007057F4">
          <w:pPr>
            <w:pStyle w:val="Header"/>
          </w:pPr>
          <w:r w:rsidRPr="00804742"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E531B19" wp14:editId="5543885D">
                    <wp:simplePos x="0" y="0"/>
                    <wp:positionH relativeFrom="column">
                      <wp:posOffset>7118161</wp:posOffset>
                    </wp:positionH>
                    <wp:positionV relativeFrom="paragraph">
                      <wp:posOffset>242518</wp:posOffset>
                    </wp:positionV>
                    <wp:extent cx="778476" cy="298483"/>
                    <wp:effectExtent l="0" t="0" r="0" b="6350"/>
                    <wp:wrapNone/>
                    <wp:docPr id="21" name="Cuadro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8476" cy="2984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E9F7A6" w14:textId="77777777" w:rsidR="004F2231" w:rsidRPr="00804742" w:rsidRDefault="004F2231" w:rsidP="004F2231">
                                <w:pPr>
                                  <w:rPr>
                                    <w:sz w:val="32"/>
                                  </w:rPr>
                                </w:pPr>
                                <w:r w:rsidRPr="00804742">
                                  <w:rPr>
                                    <w:sz w:val="32"/>
                                    <w:szCs w:val="32"/>
                                    <w:lang w:bidi="es-ES"/>
                                  </w:rPr>
                                  <w:fldChar w:fldCharType="begin"/>
                                </w:r>
                                <w:r w:rsidRPr="00804742">
                                  <w:rPr>
                                    <w:sz w:val="32"/>
                                    <w:szCs w:val="32"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 w:rsidRPr="00804742">
                                  <w:rPr>
                                    <w:sz w:val="32"/>
                                    <w:szCs w:val="32"/>
                                    <w:lang w:bidi="es-ES"/>
                                  </w:rPr>
                                  <w:fldChar w:fldCharType="separate"/>
                                </w:r>
                                <w:r w:rsidR="00F63939" w:rsidRPr="00804742">
                                  <w:rPr>
                                    <w:sz w:val="32"/>
                                    <w:szCs w:val="32"/>
                                    <w:lang w:bidi="es-ES"/>
                                  </w:rPr>
                                  <w:t>1</w:t>
                                </w:r>
                                <w:r w:rsidRPr="00804742">
                                  <w:rPr>
                                    <w:sz w:val="32"/>
                                    <w:szCs w:val="32"/>
                                    <w:lang w:bidi="es-ES"/>
                                  </w:rPr>
                                  <w:fldChar w:fldCharType="end"/>
                                </w:r>
                              </w:p>
                              <w:p w14:paraId="69CE682E" w14:textId="77777777" w:rsidR="004F2231" w:rsidRPr="00804742" w:rsidRDefault="004F2231" w:rsidP="004F2231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E531B1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1" o:spid="_x0000_s1028" type="#_x0000_t202" style="position:absolute;left:0;text-align:left;margin-left:560.5pt;margin-top:19.1pt;width:61.3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" filled="f" stroked="f" strokeweight=".5pt">
                    <v:textbox>
                      <w:txbxContent>
                        <w:p w14:paraId="4BE9F7A6" w14:textId="77777777" w:rsidR="004F2231" w:rsidRPr="00804742" w:rsidRDefault="004F2231" w:rsidP="004F2231">
                          <w:pPr>
                            <w:rPr>
                              <w:sz w:val="32"/>
                            </w:rPr>
                          </w:pPr>
                          <w:r w:rsidRPr="00804742">
                            <w:rPr>
                              <w:sz w:val="32"/>
                              <w:szCs w:val="32"/>
                              <w:lang w:bidi="es-ES"/>
                            </w:rPr>
                            <w:fldChar w:fldCharType="begin"/>
                          </w:r>
                          <w:r w:rsidRPr="00804742">
                            <w:rPr>
                              <w:sz w:val="32"/>
                              <w:szCs w:val="32"/>
                              <w:lang w:bidi="es-ES"/>
                            </w:rPr>
                            <w:instrText xml:space="preserve"> PAGE  \* Arabic  \* MERGEFORMAT </w:instrText>
                          </w:r>
                          <w:r w:rsidRPr="00804742">
                            <w:rPr>
                              <w:sz w:val="32"/>
                              <w:szCs w:val="32"/>
                              <w:lang w:bidi="es-ES"/>
                            </w:rPr>
                            <w:fldChar w:fldCharType="separate"/>
                          </w:r>
                          <w:r w:rsidR="00F63939" w:rsidRPr="00804742">
                            <w:rPr>
                              <w:sz w:val="32"/>
                              <w:szCs w:val="32"/>
                              <w:lang w:bidi="es-ES"/>
                            </w:rPr>
                            <w:t>1</w:t>
                          </w:r>
                          <w:r w:rsidRPr="00804742">
                            <w:rPr>
                              <w:sz w:val="32"/>
                              <w:szCs w:val="32"/>
                              <w:lang w:bidi="es-ES"/>
                            </w:rPr>
                            <w:fldChar w:fldCharType="end"/>
                          </w:r>
                        </w:p>
                        <w:p w14:paraId="69CE682E" w14:textId="77777777" w:rsidR="004F2231" w:rsidRPr="00804742" w:rsidRDefault="004F2231" w:rsidP="004F2231">
                          <w:pPr>
                            <w:rPr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7057F4" w:rsidRPr="00804742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AD34269" wp14:editId="74BFEEC0">
                    <wp:extent cx="8035162" cy="1540990"/>
                    <wp:effectExtent l="0" t="0" r="4445" b="2540"/>
                    <wp:docPr id="20" name="Grupo 20" descr="encabezado de rectángulo de colo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35162" cy="1540990"/>
                              <a:chOff x="0" y="0"/>
                              <a:chExt cx="7884949" cy="1512570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Gráfico 14" descr="rectángulo de color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7708"/>
                                <a:ext cx="4250690" cy="9747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áfico 16" descr="rectángulo de color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96DAC541-7B7A-43D3-8B79-37D633B846F1}">
                                    <asvg:svgBlip xmlns:asvg="http://schemas.microsoft.com/office/drawing/2016/SVG/main" r:embed="rId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59891" y="0"/>
                                <a:ext cx="1050290" cy="15125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Gráfico 19" descr="rectángulo gri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96DAC541-7B7A-43D3-8B79-37D633B846F1}">
                                    <asvg:svgBlip xmlns:asvg="http://schemas.microsoft.com/office/drawing/2016/SVG/main" r:embed="rId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624859" y="0"/>
                                <a:ext cx="3260090" cy="802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3F5CEC" id="Grupo 20" o:spid="_x0000_s1026" alt="encabezado de rectángulo de color" style="width:632.7pt;height:121.35pt;mso-position-horizontal-relative:char;mso-position-vertical-relative:line" coordsize="78849,151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áfico 14" o:spid="_x0000_s1027" type="#_x0000_t75" alt="rectángulo de color" style="position:absolute;top:1977;width:42506;height:9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">
                      <v:imagedata r:id="rId7" o:title="rectángulo de color"/>
                    </v:shape>
                    <v:shape id="Gráfico 16" o:spid="_x0000_s1028" type="#_x0000_t75" alt="rectángulo de color" style="position:absolute;left:34598;width:10503;height:15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">
                      <v:imagedata r:id="rId8" o:title="rectángulo de color"/>
                    </v:shape>
                    <v:shape id="Gráfico 19" o:spid="_x0000_s1029" type="#_x0000_t75" alt="rectángulo gris" style="position:absolute;left:46248;width:32601;height:8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">
                      <v:imagedata r:id="rId9" o:title="rectángulo gris"/>
                    </v:shape>
                    <w10:anchorlock/>
                  </v:group>
                </w:pict>
              </mc:Fallback>
            </mc:AlternateContent>
          </w:r>
        </w:p>
      </w:tc>
    </w:tr>
  </w:tbl>
  <w:p w14:paraId="068D59A9" w14:textId="77777777" w:rsidR="007057F4" w:rsidRPr="00804742" w:rsidRDefault="007057F4" w:rsidP="00705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122CA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FFC57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F07A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1E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F3020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EA56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FEB3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A8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7C2F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6B3B3A"/>
    <w:multiLevelType w:val="hybridMultilevel"/>
    <w:tmpl w:val="160E62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711A30"/>
    <w:multiLevelType w:val="hybridMultilevel"/>
    <w:tmpl w:val="AE4621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03C5"/>
    <w:multiLevelType w:val="hybridMultilevel"/>
    <w:tmpl w:val="88886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1B2434"/>
    <w:multiLevelType w:val="hybridMultilevel"/>
    <w:tmpl w:val="1FF6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0E6FCF"/>
    <w:multiLevelType w:val="multilevel"/>
    <w:tmpl w:val="2B00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BC6115"/>
    <w:multiLevelType w:val="multilevel"/>
    <w:tmpl w:val="4274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BC79FA"/>
    <w:multiLevelType w:val="multilevel"/>
    <w:tmpl w:val="9232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8C2853"/>
    <w:multiLevelType w:val="multilevel"/>
    <w:tmpl w:val="7DB8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BB5AEF"/>
    <w:multiLevelType w:val="hybridMultilevel"/>
    <w:tmpl w:val="B7E4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7E40CD"/>
    <w:multiLevelType w:val="multilevel"/>
    <w:tmpl w:val="5944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9F36A4"/>
    <w:multiLevelType w:val="multilevel"/>
    <w:tmpl w:val="C7C4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E2030"/>
    <w:multiLevelType w:val="multilevel"/>
    <w:tmpl w:val="F858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1C710A"/>
    <w:multiLevelType w:val="hybridMultilevel"/>
    <w:tmpl w:val="63AC482A"/>
    <w:lvl w:ilvl="0" w:tplc="88C68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7A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D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2A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C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978C0"/>
    <w:multiLevelType w:val="hybridMultilevel"/>
    <w:tmpl w:val="3DE6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B41F7"/>
    <w:multiLevelType w:val="hybridMultilevel"/>
    <w:tmpl w:val="A8206A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D60E3"/>
    <w:multiLevelType w:val="multilevel"/>
    <w:tmpl w:val="73DA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3A398F"/>
    <w:multiLevelType w:val="hybridMultilevel"/>
    <w:tmpl w:val="E57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3501C"/>
    <w:multiLevelType w:val="hybridMultilevel"/>
    <w:tmpl w:val="101079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26C2C"/>
    <w:multiLevelType w:val="hybridMultilevel"/>
    <w:tmpl w:val="902C59D0"/>
    <w:lvl w:ilvl="0" w:tplc="FFD2AD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6240E5"/>
    <w:multiLevelType w:val="hybridMultilevel"/>
    <w:tmpl w:val="DCFEADB2"/>
    <w:lvl w:ilvl="0" w:tplc="21E6E29E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936598"/>
    <w:multiLevelType w:val="hybridMultilevel"/>
    <w:tmpl w:val="E48EB1CA"/>
    <w:lvl w:ilvl="0" w:tplc="AE14A23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242D1C"/>
    <w:multiLevelType w:val="multilevel"/>
    <w:tmpl w:val="71CE4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0552AC"/>
    <w:multiLevelType w:val="hybridMultilevel"/>
    <w:tmpl w:val="5ADAB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D85391"/>
    <w:multiLevelType w:val="multilevel"/>
    <w:tmpl w:val="A2F88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3" w15:restartNumberingAfterBreak="0">
    <w:nsid w:val="79AC0104"/>
    <w:multiLevelType w:val="multilevel"/>
    <w:tmpl w:val="C37E5F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7A7063A1"/>
    <w:multiLevelType w:val="multilevel"/>
    <w:tmpl w:val="C004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C5273D"/>
    <w:multiLevelType w:val="multilevel"/>
    <w:tmpl w:val="22D2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6E7B62"/>
    <w:multiLevelType w:val="hybridMultilevel"/>
    <w:tmpl w:val="0F5EF7E0"/>
    <w:lvl w:ilvl="0" w:tplc="FC54D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E2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4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C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6B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867F8E"/>
    <w:multiLevelType w:val="hybridMultilevel"/>
    <w:tmpl w:val="80A49A54"/>
    <w:lvl w:ilvl="0" w:tplc="10D64394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300430">
    <w:abstractNumId w:val="8"/>
  </w:num>
  <w:num w:numId="2" w16cid:durableId="2049602020">
    <w:abstractNumId w:val="33"/>
  </w:num>
  <w:num w:numId="3" w16cid:durableId="439300098">
    <w:abstractNumId w:val="36"/>
  </w:num>
  <w:num w:numId="4" w16cid:durableId="1387415544">
    <w:abstractNumId w:val="37"/>
  </w:num>
  <w:num w:numId="5" w16cid:durableId="10055971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7716300">
    <w:abstractNumId w:val="21"/>
  </w:num>
  <w:num w:numId="7" w16cid:durableId="1066296022">
    <w:abstractNumId w:val="32"/>
  </w:num>
  <w:num w:numId="8" w16cid:durableId="1878157834">
    <w:abstractNumId w:val="7"/>
  </w:num>
  <w:num w:numId="9" w16cid:durableId="1218276770">
    <w:abstractNumId w:val="6"/>
  </w:num>
  <w:num w:numId="10" w16cid:durableId="513350194">
    <w:abstractNumId w:val="5"/>
  </w:num>
  <w:num w:numId="11" w16cid:durableId="488208054">
    <w:abstractNumId w:val="4"/>
  </w:num>
  <w:num w:numId="12" w16cid:durableId="133791715">
    <w:abstractNumId w:val="3"/>
  </w:num>
  <w:num w:numId="13" w16cid:durableId="1702507379">
    <w:abstractNumId w:val="2"/>
  </w:num>
  <w:num w:numId="14" w16cid:durableId="267855801">
    <w:abstractNumId w:val="1"/>
  </w:num>
  <w:num w:numId="15" w16cid:durableId="1556356900">
    <w:abstractNumId w:val="0"/>
  </w:num>
  <w:num w:numId="16" w16cid:durableId="1863473837">
    <w:abstractNumId w:val="22"/>
  </w:num>
  <w:num w:numId="17" w16cid:durableId="1774784208">
    <w:abstractNumId w:val="28"/>
  </w:num>
  <w:num w:numId="18" w16cid:durableId="1305430204">
    <w:abstractNumId w:val="17"/>
  </w:num>
  <w:num w:numId="19" w16cid:durableId="948125345">
    <w:abstractNumId w:val="25"/>
  </w:num>
  <w:num w:numId="20" w16cid:durableId="218907263">
    <w:abstractNumId w:val="29"/>
  </w:num>
  <w:num w:numId="21" w16cid:durableId="724329912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 w16cid:durableId="2067989517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226263445">
    <w:abstractNumId w:val="13"/>
    <w:lvlOverride w:ilvl="0">
      <w:lvl w:ilvl="0">
        <w:numFmt w:val="lowerLetter"/>
        <w:lvlText w:val="%1."/>
        <w:lvlJc w:val="left"/>
      </w:lvl>
    </w:lvlOverride>
  </w:num>
  <w:num w:numId="24" w16cid:durableId="1741244449">
    <w:abstractNumId w:val="16"/>
  </w:num>
  <w:num w:numId="25" w16cid:durableId="573318231">
    <w:abstractNumId w:val="20"/>
  </w:num>
  <w:num w:numId="26" w16cid:durableId="1747998024">
    <w:abstractNumId w:val="12"/>
  </w:num>
  <w:num w:numId="27" w16cid:durableId="276763984">
    <w:abstractNumId w:val="23"/>
  </w:num>
  <w:num w:numId="28" w16cid:durableId="1402560565">
    <w:abstractNumId w:val="15"/>
  </w:num>
  <w:num w:numId="29" w16cid:durableId="729573764">
    <w:abstractNumId w:val="14"/>
  </w:num>
  <w:num w:numId="30" w16cid:durableId="1765759890">
    <w:abstractNumId w:val="30"/>
  </w:num>
  <w:num w:numId="31" w16cid:durableId="198516350">
    <w:abstractNumId w:val="10"/>
  </w:num>
  <w:num w:numId="32" w16cid:durableId="12541537">
    <w:abstractNumId w:val="31"/>
  </w:num>
  <w:num w:numId="33" w16cid:durableId="2008365368">
    <w:abstractNumId w:val="26"/>
  </w:num>
  <w:num w:numId="34" w16cid:durableId="617225755">
    <w:abstractNumId w:val="18"/>
  </w:num>
  <w:num w:numId="35" w16cid:durableId="10302290">
    <w:abstractNumId w:val="35"/>
  </w:num>
  <w:num w:numId="36" w16cid:durableId="1852839879">
    <w:abstractNumId w:val="24"/>
  </w:num>
  <w:num w:numId="37" w16cid:durableId="1991011044">
    <w:abstractNumId w:val="11"/>
  </w:num>
  <w:num w:numId="38" w16cid:durableId="1382048000">
    <w:abstractNumId w:val="9"/>
  </w:num>
  <w:num w:numId="39" w16cid:durableId="204513301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A0"/>
    <w:rsid w:val="00004C0B"/>
    <w:rsid w:val="000109ED"/>
    <w:rsid w:val="00011796"/>
    <w:rsid w:val="000174F2"/>
    <w:rsid w:val="00036133"/>
    <w:rsid w:val="00056AD7"/>
    <w:rsid w:val="00060F43"/>
    <w:rsid w:val="00063734"/>
    <w:rsid w:val="00067C92"/>
    <w:rsid w:val="00092ABB"/>
    <w:rsid w:val="00094436"/>
    <w:rsid w:val="000A1CBD"/>
    <w:rsid w:val="000A6A23"/>
    <w:rsid w:val="000A6DFA"/>
    <w:rsid w:val="000C7112"/>
    <w:rsid w:val="000F66DD"/>
    <w:rsid w:val="001073D3"/>
    <w:rsid w:val="00136006"/>
    <w:rsid w:val="001449EC"/>
    <w:rsid w:val="00146CD2"/>
    <w:rsid w:val="00160C63"/>
    <w:rsid w:val="001670A7"/>
    <w:rsid w:val="0018562F"/>
    <w:rsid w:val="001913ED"/>
    <w:rsid w:val="001921C1"/>
    <w:rsid w:val="00194104"/>
    <w:rsid w:val="001A4268"/>
    <w:rsid w:val="001B361F"/>
    <w:rsid w:val="001B462C"/>
    <w:rsid w:val="001C38F1"/>
    <w:rsid w:val="001D10D5"/>
    <w:rsid w:val="001D72DA"/>
    <w:rsid w:val="001E1675"/>
    <w:rsid w:val="001E1F12"/>
    <w:rsid w:val="001E2552"/>
    <w:rsid w:val="001F0AF0"/>
    <w:rsid w:val="002178B9"/>
    <w:rsid w:val="0022454D"/>
    <w:rsid w:val="00271076"/>
    <w:rsid w:val="00272296"/>
    <w:rsid w:val="00291712"/>
    <w:rsid w:val="002D4EF5"/>
    <w:rsid w:val="002E0194"/>
    <w:rsid w:val="00303EF8"/>
    <w:rsid w:val="0031190C"/>
    <w:rsid w:val="003125A8"/>
    <w:rsid w:val="00323912"/>
    <w:rsid w:val="00323A17"/>
    <w:rsid w:val="003342F6"/>
    <w:rsid w:val="00341145"/>
    <w:rsid w:val="00343072"/>
    <w:rsid w:val="003620E2"/>
    <w:rsid w:val="003724AE"/>
    <w:rsid w:val="003D5792"/>
    <w:rsid w:val="003E494F"/>
    <w:rsid w:val="003E4F7B"/>
    <w:rsid w:val="003E71D6"/>
    <w:rsid w:val="003F2A7A"/>
    <w:rsid w:val="003F433F"/>
    <w:rsid w:val="003F5051"/>
    <w:rsid w:val="00414A4B"/>
    <w:rsid w:val="00420DF5"/>
    <w:rsid w:val="00423F6B"/>
    <w:rsid w:val="00426CAC"/>
    <w:rsid w:val="004371B6"/>
    <w:rsid w:val="004439DC"/>
    <w:rsid w:val="00444C7B"/>
    <w:rsid w:val="00460CEB"/>
    <w:rsid w:val="0048718B"/>
    <w:rsid w:val="0049185C"/>
    <w:rsid w:val="004B1AE2"/>
    <w:rsid w:val="004B4AAF"/>
    <w:rsid w:val="004C0042"/>
    <w:rsid w:val="004D1809"/>
    <w:rsid w:val="004D50AE"/>
    <w:rsid w:val="004F2231"/>
    <w:rsid w:val="004F2830"/>
    <w:rsid w:val="00506A92"/>
    <w:rsid w:val="0051019E"/>
    <w:rsid w:val="005112D1"/>
    <w:rsid w:val="00535B34"/>
    <w:rsid w:val="00535C68"/>
    <w:rsid w:val="005501C6"/>
    <w:rsid w:val="0055035B"/>
    <w:rsid w:val="00560291"/>
    <w:rsid w:val="00562112"/>
    <w:rsid w:val="005B2929"/>
    <w:rsid w:val="005C3643"/>
    <w:rsid w:val="005D35A0"/>
    <w:rsid w:val="00604C03"/>
    <w:rsid w:val="0063680B"/>
    <w:rsid w:val="00637756"/>
    <w:rsid w:val="006508BD"/>
    <w:rsid w:val="00676EDF"/>
    <w:rsid w:val="0068500D"/>
    <w:rsid w:val="0069488B"/>
    <w:rsid w:val="00697258"/>
    <w:rsid w:val="006A2EF7"/>
    <w:rsid w:val="006A4612"/>
    <w:rsid w:val="006A79F8"/>
    <w:rsid w:val="006B2EDB"/>
    <w:rsid w:val="006D3356"/>
    <w:rsid w:val="006E77B6"/>
    <w:rsid w:val="00704F2D"/>
    <w:rsid w:val="007057F4"/>
    <w:rsid w:val="007417B3"/>
    <w:rsid w:val="00742102"/>
    <w:rsid w:val="00743A73"/>
    <w:rsid w:val="00750AC4"/>
    <w:rsid w:val="00754096"/>
    <w:rsid w:val="00773B66"/>
    <w:rsid w:val="00780D2C"/>
    <w:rsid w:val="007841B6"/>
    <w:rsid w:val="00794C91"/>
    <w:rsid w:val="007B28FA"/>
    <w:rsid w:val="007C18F3"/>
    <w:rsid w:val="007C7473"/>
    <w:rsid w:val="007D26F1"/>
    <w:rsid w:val="007D4F5C"/>
    <w:rsid w:val="007E102D"/>
    <w:rsid w:val="007E1F5E"/>
    <w:rsid w:val="007E5499"/>
    <w:rsid w:val="00804742"/>
    <w:rsid w:val="00824DEC"/>
    <w:rsid w:val="008253A5"/>
    <w:rsid w:val="00831185"/>
    <w:rsid w:val="008417CE"/>
    <w:rsid w:val="0084277E"/>
    <w:rsid w:val="00896273"/>
    <w:rsid w:val="008A3C95"/>
    <w:rsid w:val="008C2E29"/>
    <w:rsid w:val="008C386D"/>
    <w:rsid w:val="008C5106"/>
    <w:rsid w:val="008D4A4F"/>
    <w:rsid w:val="008D5829"/>
    <w:rsid w:val="009109B7"/>
    <w:rsid w:val="00924979"/>
    <w:rsid w:val="00932FB5"/>
    <w:rsid w:val="00946F55"/>
    <w:rsid w:val="00953BFF"/>
    <w:rsid w:val="0096457B"/>
    <w:rsid w:val="00965BD5"/>
    <w:rsid w:val="009875C8"/>
    <w:rsid w:val="00991D08"/>
    <w:rsid w:val="009A59AB"/>
    <w:rsid w:val="009C7199"/>
    <w:rsid w:val="009F2970"/>
    <w:rsid w:val="009F3E4C"/>
    <w:rsid w:val="00A05D33"/>
    <w:rsid w:val="00A21F39"/>
    <w:rsid w:val="00A63DE6"/>
    <w:rsid w:val="00A63EEA"/>
    <w:rsid w:val="00AC7C80"/>
    <w:rsid w:val="00AE13A7"/>
    <w:rsid w:val="00AF56E6"/>
    <w:rsid w:val="00B00CF7"/>
    <w:rsid w:val="00B0688D"/>
    <w:rsid w:val="00B40525"/>
    <w:rsid w:val="00B41D82"/>
    <w:rsid w:val="00B6778C"/>
    <w:rsid w:val="00B90346"/>
    <w:rsid w:val="00B9264C"/>
    <w:rsid w:val="00BB6CAC"/>
    <w:rsid w:val="00BE7253"/>
    <w:rsid w:val="00C27010"/>
    <w:rsid w:val="00C27E3F"/>
    <w:rsid w:val="00C36C1E"/>
    <w:rsid w:val="00C5241B"/>
    <w:rsid w:val="00C7543C"/>
    <w:rsid w:val="00C851F2"/>
    <w:rsid w:val="00C95D18"/>
    <w:rsid w:val="00CA16E0"/>
    <w:rsid w:val="00CB2C0D"/>
    <w:rsid w:val="00CB5E1C"/>
    <w:rsid w:val="00CC1EBA"/>
    <w:rsid w:val="00CC3F0F"/>
    <w:rsid w:val="00CD10A3"/>
    <w:rsid w:val="00CE0BC9"/>
    <w:rsid w:val="00CE4CBC"/>
    <w:rsid w:val="00D00C3B"/>
    <w:rsid w:val="00D04163"/>
    <w:rsid w:val="00D12FF0"/>
    <w:rsid w:val="00D178E4"/>
    <w:rsid w:val="00D2045C"/>
    <w:rsid w:val="00D227E6"/>
    <w:rsid w:val="00D26CB5"/>
    <w:rsid w:val="00D304F9"/>
    <w:rsid w:val="00D33DD6"/>
    <w:rsid w:val="00D540AF"/>
    <w:rsid w:val="00D56929"/>
    <w:rsid w:val="00D6093C"/>
    <w:rsid w:val="00D638C1"/>
    <w:rsid w:val="00D73D44"/>
    <w:rsid w:val="00D967AC"/>
    <w:rsid w:val="00DA0556"/>
    <w:rsid w:val="00DB33E6"/>
    <w:rsid w:val="00DD3A5D"/>
    <w:rsid w:val="00DD49C3"/>
    <w:rsid w:val="00DF16D9"/>
    <w:rsid w:val="00E1560F"/>
    <w:rsid w:val="00E430AE"/>
    <w:rsid w:val="00E47B2D"/>
    <w:rsid w:val="00E50A4D"/>
    <w:rsid w:val="00E741F6"/>
    <w:rsid w:val="00E758BC"/>
    <w:rsid w:val="00E95AFE"/>
    <w:rsid w:val="00EB13DC"/>
    <w:rsid w:val="00ED3651"/>
    <w:rsid w:val="00ED3756"/>
    <w:rsid w:val="00F36867"/>
    <w:rsid w:val="00F43A02"/>
    <w:rsid w:val="00F45884"/>
    <w:rsid w:val="00F553FE"/>
    <w:rsid w:val="00F63939"/>
    <w:rsid w:val="00F70EBA"/>
    <w:rsid w:val="00F91AD0"/>
    <w:rsid w:val="00FB05E4"/>
    <w:rsid w:val="00FB192E"/>
    <w:rsid w:val="00FC4062"/>
    <w:rsid w:val="00FC6759"/>
    <w:rsid w:val="00FD4E9B"/>
    <w:rsid w:val="00FE1770"/>
    <w:rsid w:val="00FE274F"/>
    <w:rsid w:val="00FE34F1"/>
    <w:rsid w:val="00FF0B06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7724A25"/>
  <w15:chartTrackingRefBased/>
  <w15:docId w15:val="{0C65025C-ECA2-4178-A433-5EBBBB68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CB5"/>
    <w:pPr>
      <w:spacing w:after="0"/>
    </w:pPr>
    <w:rPr>
      <w:b/>
      <w:color w:val="0F0F3F" w:themeColor="text1"/>
      <w:sz w:val="28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7F4"/>
    <w:pPr>
      <w:keepNext/>
      <w:keepLines/>
      <w:framePr w:hSpace="180" w:wrap="around" w:vAnchor="page" w:hAnchor="margin" w:y="974"/>
      <w:contextualSpacing/>
      <w:jc w:val="both"/>
      <w:outlineLvl w:val="0"/>
    </w:pPr>
    <w:rPr>
      <w:rFonts w:asciiTheme="majorHAnsi" w:eastAsiaTheme="majorEastAsia" w:hAnsiTheme="majorHAnsi" w:cstheme="majorBidi"/>
      <w:bC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8B9"/>
    <w:pPr>
      <w:framePr w:hSpace="180" w:wrap="around" w:vAnchor="page" w:hAnchor="margin" w:y="3427"/>
      <w:spacing w:after="200"/>
      <w:outlineLvl w:val="1"/>
    </w:pPr>
    <w:rPr>
      <w:rFonts w:asciiTheme="majorHAnsi" w:hAnsiTheme="majorHAnsi"/>
      <w:color w:val="0189F9" w:themeColor="accent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7F4"/>
    <w:pPr>
      <w:outlineLvl w:val="2"/>
    </w:pPr>
    <w:rPr>
      <w:rFonts w:asciiTheme="majorHAnsi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2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5BA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0189F9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7057F4"/>
    <w:rPr>
      <w:rFonts w:asciiTheme="majorHAnsi" w:eastAsiaTheme="majorEastAsia" w:hAnsiTheme="majorHAnsi" w:cstheme="majorBidi"/>
      <w:b/>
      <w:bCs/>
      <w:color w:val="0F0F3F" w:themeColor="text1"/>
      <w:sz w:val="4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178B9"/>
    <w:rPr>
      <w:rFonts w:asciiTheme="majorHAnsi" w:hAnsiTheme="majorHAnsi"/>
      <w:b/>
      <w:color w:val="0189F9" w:themeColor="accent1"/>
      <w:sz w:val="40"/>
      <w:szCs w:val="40"/>
      <w:lang w:eastAsia="en-US"/>
    </w:rPr>
  </w:style>
  <w:style w:type="paragraph" w:styleId="ListBullet">
    <w:name w:val="List Bullet"/>
    <w:basedOn w:val="Contenido"/>
    <w:uiPriority w:val="11"/>
    <w:qFormat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qFormat/>
    <w:rsid w:val="004F2231"/>
  </w:style>
  <w:style w:type="paragraph" w:styleId="TOC1">
    <w:name w:val="toc 1"/>
    <w:basedOn w:val="Normal"/>
    <w:uiPriority w:val="39"/>
    <w:pPr>
      <w:tabs>
        <w:tab w:val="right" w:leader="dot" w:pos="5040"/>
      </w:tabs>
    </w:pPr>
  </w:style>
  <w:style w:type="paragraph" w:styleId="TOC2">
    <w:name w:val="toc 2"/>
    <w:basedOn w:val="Normal"/>
    <w:uiPriority w:val="39"/>
    <w:pPr>
      <w:tabs>
        <w:tab w:val="right" w:leader="dot" w:pos="5040"/>
      </w:tabs>
    </w:pPr>
  </w:style>
  <w:style w:type="paragraph" w:styleId="Title">
    <w:name w:val="Title"/>
    <w:basedOn w:val="Normal"/>
    <w:link w:val="TitleChar"/>
    <w:uiPriority w:val="1"/>
    <w:qFormat/>
    <w:rsid w:val="002E0194"/>
    <w:pPr>
      <w:framePr w:hSpace="180" w:wrap="around" w:vAnchor="page" w:hAnchor="margin" w:y="974"/>
      <w:spacing w:line="240" w:lineRule="auto"/>
      <w:contextualSpacing/>
    </w:pPr>
    <w:rPr>
      <w:rFonts w:asciiTheme="majorHAnsi" w:eastAsiaTheme="majorEastAsia" w:hAnsiTheme="majorHAnsi" w:cstheme="majorBidi"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"/>
    <w:rsid w:val="002E0194"/>
    <w:rPr>
      <w:rFonts w:asciiTheme="majorHAnsi" w:eastAsiaTheme="majorEastAsia" w:hAnsiTheme="majorHAnsi" w:cstheme="majorBidi"/>
      <w:b/>
      <w:color w:val="0F0F3F" w:themeColor="text1"/>
      <w:kern w:val="28"/>
      <w:sz w:val="80"/>
      <w:szCs w:val="80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1F0AF0"/>
    <w:pPr>
      <w:pageBreakBefore/>
      <w:framePr w:wrap="around"/>
      <w:outlineLvl w:val="9"/>
    </w:pPr>
    <w:rPr>
      <w:caps/>
    </w:rPr>
  </w:style>
  <w:style w:type="paragraph" w:styleId="Footer">
    <w:name w:val="footer"/>
    <w:basedOn w:val="Normal"/>
    <w:link w:val="FooterChar"/>
    <w:uiPriority w:val="99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Pr>
      <w:lang w:eastAsia="en-US"/>
    </w:rPr>
  </w:style>
  <w:style w:type="paragraph" w:styleId="Header">
    <w:name w:val="header"/>
    <w:basedOn w:val="Normal"/>
    <w:link w:val="HeaderChar"/>
    <w:uiPriority w:val="99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lang w:eastAsia="en-US"/>
    </w:rPr>
  </w:style>
  <w:style w:type="table" w:styleId="TableGrid">
    <w:name w:val="Table Grid"/>
    <w:basedOn w:val="TableNormal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qFormat/>
    <w:rsid w:val="00B0688D"/>
    <w:pPr>
      <w:numPr>
        <w:numId w:val="2"/>
      </w:numPr>
    </w:pPr>
    <w:rPr>
      <w:rFonts w:eastAsiaTheme="minorHAnsi"/>
      <w:b w:val="0"/>
    </w:rPr>
  </w:style>
  <w:style w:type="character" w:customStyle="1" w:styleId="Heading3Char">
    <w:name w:val="Heading 3 Char"/>
    <w:basedOn w:val="DefaultParagraphFont"/>
    <w:link w:val="Heading3"/>
    <w:uiPriority w:val="9"/>
    <w:rsid w:val="007057F4"/>
    <w:rPr>
      <w:rFonts w:asciiTheme="majorHAnsi" w:hAnsiTheme="majorHAnsi"/>
      <w:b/>
      <w:color w:val="0F0F3F" w:themeColor="text1"/>
      <w:sz w:val="32"/>
      <w:szCs w:val="3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2231"/>
    <w:rPr>
      <w:rFonts w:asciiTheme="majorHAnsi" w:eastAsiaTheme="majorEastAsia" w:hAnsiTheme="majorHAnsi" w:cstheme="majorBidi"/>
      <w:b/>
      <w:i/>
      <w:iCs/>
      <w:color w:val="0065BA" w:themeColor="accent1" w:themeShade="BF"/>
      <w:sz w:val="28"/>
      <w:lang w:eastAsia="en-US"/>
    </w:rPr>
  </w:style>
  <w:style w:type="paragraph" w:customStyle="1" w:styleId="Contenido">
    <w:name w:val="Contenido"/>
    <w:basedOn w:val="Normal"/>
    <w:link w:val="Carcterdecontenido"/>
    <w:qFormat/>
    <w:rsid w:val="002178B9"/>
    <w:pPr>
      <w:framePr w:hSpace="180" w:wrap="around" w:vAnchor="page" w:hAnchor="margin" w:y="3427"/>
      <w:spacing w:line="240" w:lineRule="auto"/>
    </w:pPr>
    <w:rPr>
      <w:b w:val="0"/>
    </w:rPr>
  </w:style>
  <w:style w:type="character" w:styleId="Emphasis">
    <w:name w:val="Emphasis"/>
    <w:basedOn w:val="DefaultParagraphFont"/>
    <w:uiPriority w:val="20"/>
    <w:unhideWhenUsed/>
    <w:qFormat/>
    <w:rsid w:val="007C7473"/>
    <w:rPr>
      <w:i/>
      <w:iCs/>
    </w:rPr>
  </w:style>
  <w:style w:type="character" w:customStyle="1" w:styleId="Carcterdecontenido">
    <w:name w:val="Carácter de contenido"/>
    <w:basedOn w:val="DefaultParagraphFont"/>
    <w:link w:val="Contenido"/>
    <w:rsid w:val="002178B9"/>
    <w:rPr>
      <w:color w:val="0F0F3F" w:themeColor="text1"/>
      <w:sz w:val="28"/>
      <w:lang w:eastAsia="en-US"/>
    </w:rPr>
  </w:style>
  <w:style w:type="paragraph" w:styleId="NormalWeb">
    <w:name w:val="Normal (Web)"/>
    <w:basedOn w:val="Normal"/>
    <w:uiPriority w:val="99"/>
    <w:unhideWhenUsed/>
    <w:rsid w:val="00AC7C80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C7C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1796"/>
    <w:rPr>
      <w:color w:val="60C5E8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E1F5E"/>
    <w:pPr>
      <w:spacing w:after="200" w:line="240" w:lineRule="auto"/>
    </w:pPr>
    <w:rPr>
      <w:i/>
      <w:iCs/>
      <w:color w:val="292561" w:themeColor="text2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FC6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chrome://tracing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s://go.criteo.net/criteo-research-kaggle-display-advertising-challenge-dataset.tar.gz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github.com/spriep/model_explanations_using_influence_analysis.git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spriep/model_explanations_using_influence_analysis.git" TargetMode="External"/><Relationship Id="rId14" Type="http://schemas.openxmlformats.org/officeDocument/2006/relationships/image" Target="media/image5.sv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3" Type="http://schemas.openxmlformats.org/officeDocument/2006/relationships/image" Target="media/image12.png"/><Relationship Id="rId7" Type="http://schemas.openxmlformats.org/officeDocument/2006/relationships/image" Target="media/image25.png"/><Relationship Id="rId2" Type="http://schemas.openxmlformats.org/officeDocument/2006/relationships/image" Target="media/image11.svg"/><Relationship Id="rId1" Type="http://schemas.openxmlformats.org/officeDocument/2006/relationships/image" Target="media/image10.png"/><Relationship Id="rId6" Type="http://schemas.openxmlformats.org/officeDocument/2006/relationships/image" Target="media/image15.svg"/><Relationship Id="rId5" Type="http://schemas.openxmlformats.org/officeDocument/2006/relationships/image" Target="media/image14.png"/><Relationship Id="rId4" Type="http://schemas.openxmlformats.org/officeDocument/2006/relationships/image" Target="media/image13.svg"/><Relationship Id="rId9" Type="http://schemas.openxmlformats.org/officeDocument/2006/relationships/image" Target="media/image2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oa\AppData\Roaming\Microsoft\Templates\Informe%20empresarial%20(dise&#241;o%20gr&#225;fi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1A6C5F782214F5EA8EE130ED8DD9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128E2-84F3-45F7-84CB-7CD686B38769}"/>
      </w:docPartPr>
      <w:docPartBody>
        <w:p w:rsidR="00235784" w:rsidRDefault="00000000">
          <w:pPr>
            <w:pStyle w:val="F1A6C5F782214F5EA8EE130ED8DD95D9"/>
          </w:pPr>
          <w:r>
            <w:rPr>
              <w:lang w:bidi="es-ES"/>
            </w:rPr>
            <w:t>Escriba el título de capítulo (nivel 1)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4D"/>
    <w:rsid w:val="00235784"/>
    <w:rsid w:val="00242986"/>
    <w:rsid w:val="00271076"/>
    <w:rsid w:val="00320001"/>
    <w:rsid w:val="00341145"/>
    <w:rsid w:val="003F2A7A"/>
    <w:rsid w:val="00414A4B"/>
    <w:rsid w:val="00506A92"/>
    <w:rsid w:val="0053661F"/>
    <w:rsid w:val="0054148F"/>
    <w:rsid w:val="005501C6"/>
    <w:rsid w:val="006508BD"/>
    <w:rsid w:val="006B2EDB"/>
    <w:rsid w:val="00704F2D"/>
    <w:rsid w:val="00794C91"/>
    <w:rsid w:val="007E6A33"/>
    <w:rsid w:val="00831185"/>
    <w:rsid w:val="00862519"/>
    <w:rsid w:val="009337EC"/>
    <w:rsid w:val="00945F4D"/>
    <w:rsid w:val="00972660"/>
    <w:rsid w:val="00B60B41"/>
    <w:rsid w:val="00C27010"/>
    <w:rsid w:val="00C27E3F"/>
    <w:rsid w:val="00C54332"/>
    <w:rsid w:val="00D92475"/>
    <w:rsid w:val="00DC2DB2"/>
    <w:rsid w:val="00DD7016"/>
    <w:rsid w:val="00E74A0C"/>
    <w:rsid w:val="00EB13DC"/>
    <w:rsid w:val="00FF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A6C5F782214F5EA8EE130ED8DD95D9">
    <w:name w:val="F1A6C5F782214F5EA8EE130ED8DD95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Report">
  <a:themeElements>
    <a:clrScheme name="Custom 50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0189F9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92203-7227-4A7B-86C0-7026201F4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empresarial (diseño gráfico).dotx</Template>
  <TotalTime>8617</TotalTime>
  <Pages>8</Pages>
  <Words>1088</Words>
  <Characters>5989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Saioa Prieto Portugal</dc:creator>
  <cp:keywords/>
  <dc:description/>
  <cp:lastModifiedBy>Saioa Prieto Portugal</cp:lastModifiedBy>
  <cp:revision>10</cp:revision>
  <cp:lastPrinted>2025-06-19T14:25:00Z</cp:lastPrinted>
  <dcterms:created xsi:type="dcterms:W3CDTF">2025-03-29T18:03:00Z</dcterms:created>
  <dcterms:modified xsi:type="dcterms:W3CDTF">2025-07-16T21:44:00Z</dcterms:modified>
</cp:coreProperties>
</file>